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F06C" w14:textId="77777777"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 w14:anchorId="049F549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14:paraId="78E6FC73" w14:textId="283ACAA4" w:rsidR="00540CEC" w:rsidRDefault="00DD0AAD">
                  <w:bookmarkStart w:id="0" w:name="photo"/>
                  <w:bookmarkEnd w:id="0"/>
                  <w:r>
                    <w:pict w14:anchorId="0D2B7427">
                      <v:shape id="_x0000_i1025" type="#_x0000_t75" style="width:90pt;height:84.6pt">
                        <v:imagedata r:id="rId8" o:title="Photo11"/>
                      </v:shape>
                    </w:pict>
                  </w:r>
                </w:p>
              </w:txbxContent>
            </v:textbox>
          </v:shape>
        </w:pict>
      </w:r>
      <w:r w:rsidR="00DD0AAD">
        <w:rPr>
          <w:rFonts w:ascii="BakerSignet BT" w:hAnsi="BakerSignet BT"/>
          <w:sz w:val="56"/>
          <w:lang w:val="en-US"/>
        </w:rPr>
        <w:t>Harshini S</w:t>
      </w:r>
    </w:p>
    <w:p w14:paraId="70144F79" w14:textId="4F816151" w:rsidR="00021134" w:rsidRDefault="00DD0AAD">
      <w:pPr>
        <w:rPr>
          <w:rFonts w:ascii="Univers" w:hAnsi="Univers"/>
          <w:lang w:val="en-US"/>
        </w:rPr>
      </w:pPr>
      <w:r>
        <w:rPr>
          <w:noProof/>
        </w:rPr>
        <w:pict w14:anchorId="6F7BFBBD"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19A, Indira Nagar, Thiruvannamalai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14:paraId="5639D8E8" w14:textId="451FEFC2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0275834A"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DD0AAD">
        <w:rPr>
          <w:rFonts w:ascii="Univers" w:hAnsi="Univers"/>
          <w:lang w:val="en-US"/>
        </w:rPr>
        <w:t>9025868937</w:t>
      </w:r>
      <w:r w:rsidR="00CC4AFA">
        <w:rPr>
          <w:rFonts w:ascii="Univers" w:hAnsi="Univers"/>
          <w:lang w:val="en-US"/>
        </w:rPr>
        <w:t xml:space="preserve">              </w:t>
      </w:r>
      <w:r w:rsidR="00DD0AAD">
        <w:rPr>
          <w:rFonts w:ascii="Univers" w:hAnsi="Univers"/>
          <w:lang w:val="en-US"/>
        </w:rPr>
        <w:t xml:space="preserve"> </w:t>
      </w:r>
      <w:r w:rsidR="00DD0AAD">
        <w:fldChar w:fldCharType="begin" w:fldLock="1"/>
      </w:r>
      <w:r w:rsidR="00DD0AAD">
        <w:instrText xml:space="preserve">REF </w:instrText>
      </w:r>
      <w:r w:rsidR="00DD0AAD">
        <w:rPr>
          <w:rFonts w:ascii="Univers" w:hAnsi="Univers"/>
          <w:lang w:val="en-US"/>
        </w:rPr>
        <w:instrText xml:space="preserve"> SHAPE  \* MERGEFORMAT </w:instrText>
      </w:r>
      <w:r w:rsidR="00DD0AAD">
        <w:fldChar w:fldCharType="separate"/>
      </w:r>
      <w:r w:rsidR="00DD0AAD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DD0AAD">
        <w:fldChar w:fldCharType="begin" w:fldLock="1"/>
      </w:r>
      <w:r w:rsidR="00DD0AAD">
        <w:instrText xml:space="preserve">REF </w:instrText>
      </w:r>
      <w:r w:rsidR="00DD0AAD">
        <w:rPr>
          <w:rFonts w:ascii="Univers" w:hAnsi="Univers"/>
          <w:lang w:val="en-US"/>
        </w:rPr>
        <w:instrText xml:space="preserve"> SHAPE  \* MERGEFORMAT </w:instrText>
      </w:r>
      <w:r w:rsidR="00DD0AAD">
        <w:fldChar w:fldCharType="separate"/>
      </w:r>
      <w:r w:rsidR="00DD0AAD">
        <w:fldChar w:fldCharType="end"/>
      </w:r>
    </w:p>
    <w:p w14:paraId="0443112E" w14:textId="75D5BAAB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713A6AA6"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DD0AAD">
        <w:rPr>
          <w:rFonts w:ascii="Univers" w:hAnsi="Univers"/>
          <w:lang w:val="en-US"/>
        </w:rPr>
        <w:t>200701081@rajalakshmi.edu.in</w:t>
      </w:r>
    </w:p>
    <w:p w14:paraId="1BF6BD79" w14:textId="77777777"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14:paraId="63CF816E" w14:textId="77777777"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14:paraId="2AA534D3" w14:textId="1193BFFA" w:rsidR="00000000" w:rsidRDefault="00DD0AAD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 xml:space="preserve"> I am looking forward to roles that will help me </w:t>
      </w:r>
      <w:proofErr w:type="spellStart"/>
      <w:r>
        <w:rPr>
          <w:rFonts w:ascii="Univers" w:hAnsi="Univers"/>
          <w:lang w:val="en-US"/>
        </w:rPr>
        <w:t>realise</w:t>
      </w:r>
      <w:proofErr w:type="spellEnd"/>
      <w:r>
        <w:rPr>
          <w:rFonts w:ascii="Univers" w:hAnsi="Univers"/>
          <w:lang w:val="en-US"/>
        </w:rPr>
        <w:t xml:space="preserve"> my potential by exploring the various aspects of this field.</w:t>
      </w:r>
    </w:p>
    <w:p w14:paraId="1EE850A8" w14:textId="77777777" w:rsidR="00547362" w:rsidRDefault="00547362">
      <w:pPr>
        <w:rPr>
          <w:rFonts w:ascii="Univers" w:hAnsi="Univers"/>
          <w:lang w:val="en-US"/>
        </w:rPr>
      </w:pPr>
    </w:p>
    <w:p w14:paraId="516AF3E1" w14:textId="77777777" w:rsidR="00000000" w:rsidRDefault="00DD0AAD">
      <w:pPr>
        <w:rPr>
          <w:rFonts w:ascii="Univers" w:hAnsi="Univers"/>
          <w:lang w:val="en-US"/>
        </w:rPr>
      </w:pPr>
    </w:p>
    <w:p w14:paraId="0F1AD715" w14:textId="77777777" w:rsidR="00000000" w:rsidRDefault="00DD0AAD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14:paraId="13B9FA07" w14:textId="77777777" w:rsidR="00000000" w:rsidRDefault="00DD0AAD">
      <w:pPr>
        <w:rPr>
          <w:rFonts w:ascii="Univers" w:hAnsi="Univers"/>
          <w:lang w:val="en-US"/>
        </w:rPr>
      </w:pPr>
    </w:p>
    <w:p w14:paraId="60B99743" w14:textId="0511E33A" w:rsidR="00021134" w:rsidRPr="00021134" w:rsidRDefault="00DD0AAD">
      <w:pPr>
        <w:pStyle w:val="BodyText"/>
        <w:rPr>
          <w:b/>
        </w:rPr>
      </w:pPr>
      <w:r>
        <w:rPr>
          <w:b/>
        </w:rPr>
        <w:t>Rajalakshmi Engineering College</w:t>
      </w:r>
      <w:r w:rsidR="00547362" w:rsidRPr="00021134">
        <w:rPr>
          <w:b/>
        </w:rPr>
        <w:t xml:space="preserve">, </w:t>
      </w:r>
      <w:r>
        <w:rPr>
          <w:b/>
        </w:rPr>
        <w:t xml:space="preserve">Chennai,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14:paraId="4AECD26F" w14:textId="15C84E98" w:rsidR="00CC4AFA" w:rsidRDefault="00DD0AAD">
      <w:pPr>
        <w:pStyle w:val="BodyText"/>
      </w:pPr>
      <w:r>
        <w:t>October 2020 - May 2024</w:t>
      </w:r>
    </w:p>
    <w:p w14:paraId="7A51D825" w14:textId="6D6F10ED" w:rsidR="00000000" w:rsidRDefault="00DD0AAD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Bachelor of Engineering in Computer Science</w:t>
      </w:r>
    </w:p>
    <w:p w14:paraId="30DDEBE5" w14:textId="7D724362" w:rsidR="00021134" w:rsidRDefault="00021134" w:rsidP="00021134">
      <w:pPr>
        <w:pStyle w:val="BodyText"/>
      </w:pPr>
      <w:r>
        <w:t xml:space="preserve">CGPA: </w:t>
      </w:r>
      <w:r w:rsidR="00DD0AAD">
        <w:t>9.52</w:t>
      </w:r>
    </w:p>
    <w:p w14:paraId="4CAF6BC2" w14:textId="77777777"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14:paraId="00C5DAD4" w14:textId="77777777"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14:paraId="4168B954" w14:textId="77777777" w:rsidR="00000000" w:rsidRDefault="00DD0AAD">
      <w:pPr>
        <w:rPr>
          <w:rFonts w:ascii="Univers" w:hAnsi="Univers"/>
          <w:color w:val="000000"/>
          <w:lang w:val="en-US"/>
        </w:rPr>
      </w:pPr>
    </w:p>
    <w:p w14:paraId="699A9BD6" w14:textId="5B82D882" w:rsidR="00000000" w:rsidRDefault="00DD0AAD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Stress Detection using Data Science and Machine learning</w:t>
      </w:r>
    </w:p>
    <w:p w14:paraId="6B59619E" w14:textId="3213A6EB" w:rsidR="00992B63" w:rsidRPr="006907D0" w:rsidRDefault="00DD0AAD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 xml:space="preserve">Café Management System using </w:t>
      </w:r>
      <w:proofErr w:type="spellStart"/>
      <w:r>
        <w:rPr>
          <w:rFonts w:ascii="Univers" w:hAnsi="Univers"/>
          <w:color w:val="000000"/>
          <w:lang w:val="en-US"/>
        </w:rPr>
        <w:t>Netbeans</w:t>
      </w:r>
      <w:proofErr w:type="spellEnd"/>
      <w:r>
        <w:rPr>
          <w:rFonts w:ascii="Univers" w:hAnsi="Univers"/>
          <w:color w:val="000000"/>
          <w:lang w:val="en-US"/>
        </w:rPr>
        <w:t xml:space="preserve"> by </w:t>
      </w:r>
      <w:proofErr w:type="spellStart"/>
      <w:r>
        <w:rPr>
          <w:rFonts w:ascii="Univers" w:hAnsi="Univers"/>
          <w:color w:val="000000"/>
          <w:lang w:val="en-US"/>
        </w:rPr>
        <w:t>mySql</w:t>
      </w:r>
      <w:proofErr w:type="spellEnd"/>
      <w:r>
        <w:rPr>
          <w:rFonts w:ascii="Univers" w:hAnsi="Univers"/>
          <w:color w:val="000000"/>
          <w:lang w:val="en-US"/>
        </w:rPr>
        <w:t xml:space="preserve"> backend</w:t>
      </w:r>
    </w:p>
    <w:p w14:paraId="5F02D46C" w14:textId="0DBFDD71" w:rsidR="00CC4AFA" w:rsidRDefault="00DD0AAD" w:rsidP="00CC4AFA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Fitness Website named ‘Fittest’ using PHP, JS, Bootstrap</w:t>
      </w:r>
    </w:p>
    <w:p w14:paraId="0A9C0DFA" w14:textId="77777777" w:rsidR="00000000" w:rsidRDefault="00DD0AAD" w:rsidP="00CC4AFA">
      <w:pPr>
        <w:pStyle w:val="Heading4"/>
        <w:jc w:val="left"/>
      </w:pPr>
    </w:p>
    <w:p w14:paraId="1FD0E206" w14:textId="77777777" w:rsidR="00000000" w:rsidRDefault="00DD0AAD">
      <w:pPr>
        <w:pStyle w:val="Heading4"/>
      </w:pPr>
    </w:p>
    <w:p w14:paraId="2B7BCE7B" w14:textId="77777777" w:rsidR="00000000" w:rsidRDefault="00DD0AAD">
      <w:pPr>
        <w:pStyle w:val="Heading4"/>
      </w:pPr>
      <w:r>
        <w:t xml:space="preserve">ADDITIONAL SKILLS </w:t>
      </w:r>
    </w:p>
    <w:p w14:paraId="47AD1767" w14:textId="77777777" w:rsidR="00000000" w:rsidRDefault="00DD0AAD">
      <w:pPr>
        <w:rPr>
          <w:rFonts w:ascii="Univers" w:hAnsi="Univers"/>
          <w:lang w:val="en-US"/>
        </w:rPr>
      </w:pPr>
    </w:p>
    <w:p w14:paraId="5667B8A3" w14:textId="77777777" w:rsidR="00000000" w:rsidRDefault="00547362">
      <w:pPr>
        <w:pStyle w:val="Heading7"/>
      </w:pPr>
      <w:r>
        <w:t>SKILLS</w:t>
      </w:r>
    </w:p>
    <w:p w14:paraId="64232678" w14:textId="2122CD51" w:rsidR="00000000" w:rsidRDefault="00DD0AAD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Java</w:t>
      </w:r>
    </w:p>
    <w:p w14:paraId="3387C0F5" w14:textId="2A5FB470" w:rsidR="00547362" w:rsidRDefault="00DD0AAD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SQL</w:t>
      </w:r>
    </w:p>
    <w:p w14:paraId="7A02380A" w14:textId="5B1E6C3A" w:rsidR="00992B63" w:rsidRPr="00992B63" w:rsidRDefault="00DD0AAD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proofErr w:type="spellStart"/>
      <w:r>
        <w:rPr>
          <w:rFonts w:ascii="Univers" w:hAnsi="Univers"/>
          <w:color w:val="000000"/>
          <w:lang w:val="en-US"/>
        </w:rPr>
        <w:t>NodeJs</w:t>
      </w:r>
      <w:proofErr w:type="spellEnd"/>
    </w:p>
    <w:p w14:paraId="422CCAF3" w14:textId="77777777"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14:paraId="4B7294BC" w14:textId="77777777" w:rsidR="00000000" w:rsidRDefault="00DD0AAD">
      <w:pPr>
        <w:ind w:left="360"/>
        <w:rPr>
          <w:rFonts w:ascii="Univers" w:hAnsi="Univers"/>
          <w:color w:val="000000"/>
          <w:lang w:val="en-US"/>
        </w:rPr>
      </w:pPr>
    </w:p>
    <w:p w14:paraId="05C0BC94" w14:textId="77777777" w:rsidR="00000000" w:rsidRDefault="00DD0AAD">
      <w:pPr>
        <w:pStyle w:val="Heading7"/>
      </w:pPr>
      <w:r>
        <w:t>L</w:t>
      </w:r>
      <w:r>
        <w:t>anguages</w:t>
      </w:r>
    </w:p>
    <w:p w14:paraId="4E0F29CB" w14:textId="147345FC" w:rsidR="00547362" w:rsidRDefault="00DD0AAD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14:paraId="36C33B25" w14:textId="0EF57C46" w:rsidR="00547362" w:rsidRDefault="00DD0AAD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Tamil</w:t>
      </w:r>
    </w:p>
    <w:p w14:paraId="5235247C" w14:textId="77777777" w:rsidR="00992B63" w:rsidRDefault="00992B63" w:rsidP="00A009CA">
      <w:pPr>
        <w:rPr>
          <w:rFonts w:ascii="Univers" w:hAnsi="Univers"/>
          <w:color w:val="000000"/>
          <w:lang w:val="en-US"/>
        </w:rPr>
      </w:pPr>
    </w:p>
    <w:p w14:paraId="5BC57D7D" w14:textId="77777777" w:rsidR="00000000" w:rsidRDefault="00DD0AAD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14:paraId="426C1973" w14:textId="77777777" w:rsidR="00000000" w:rsidRDefault="00DD0AAD">
      <w:pPr>
        <w:rPr>
          <w:lang w:val="en-US"/>
        </w:rPr>
      </w:pPr>
    </w:p>
    <w:p w14:paraId="48191FFA" w14:textId="6EE15D19" w:rsidR="00000000" w:rsidRDefault="00DD0AAD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Ethical Hacking</w:t>
      </w:r>
    </w:p>
    <w:p w14:paraId="06EC9370" w14:textId="0EDC936B" w:rsidR="00547362" w:rsidRDefault="00DD0AAD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Angular</w:t>
      </w:r>
    </w:p>
    <w:p w14:paraId="1BDC03E5" w14:textId="77777777" w:rsidR="00992B63" w:rsidRDefault="00992B63" w:rsidP="00992B63">
      <w:pPr>
        <w:ind w:left="720"/>
        <w:rPr>
          <w:rFonts w:ascii="Univers" w:hAnsi="Univers"/>
          <w:lang w:val="en-US"/>
        </w:rPr>
      </w:pPr>
    </w:p>
    <w:p w14:paraId="628E354A" w14:textId="77777777"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D7B09" w14:textId="77777777" w:rsidR="00690DC4" w:rsidRDefault="00690DC4">
      <w:r>
        <w:separator/>
      </w:r>
    </w:p>
  </w:endnote>
  <w:endnote w:type="continuationSeparator" w:id="0">
    <w:p w14:paraId="44DA1DCA" w14:textId="77777777"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A4F5" w14:textId="77777777" w:rsidR="00DD0AAD" w:rsidRDefault="00DD0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2AE8" w14:textId="77777777" w:rsidR="00000000" w:rsidRDefault="00DD0AAD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14:paraId="3B49E0B8" w14:textId="77777777" w:rsidR="00000000" w:rsidRDefault="00DD0AAD">
    <w:pPr>
      <w:pStyle w:val="Footer"/>
      <w:ind w:right="360"/>
    </w:pPr>
    <w:r>
      <w:rPr>
        <w:noProof/>
        <w:sz w:val="20"/>
      </w:rPr>
      <w:pict w14:anchorId="789B4D07"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D517" w14:textId="77777777" w:rsidR="00DD0AAD" w:rsidRDefault="00DD0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4BA1" w14:textId="77777777" w:rsidR="00690DC4" w:rsidRDefault="00690DC4">
      <w:r>
        <w:separator/>
      </w:r>
    </w:p>
  </w:footnote>
  <w:footnote w:type="continuationSeparator" w:id="0">
    <w:p w14:paraId="6A4986E2" w14:textId="77777777"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ABBE" w14:textId="77777777" w:rsidR="00DD0AAD" w:rsidRDefault="00DD0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2411" w14:textId="77777777" w:rsidR="00000000" w:rsidRDefault="00DD0AAD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 w14:anchorId="7DA655D3"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 w14:anchorId="71377BF5"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C4B7" w14:textId="77777777" w:rsidR="00DD0AAD" w:rsidRDefault="00DD0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49F549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571967641">
    <w:abstractNumId w:val="18"/>
  </w:num>
  <w:num w:numId="2" w16cid:durableId="1920366777">
    <w:abstractNumId w:val="14"/>
  </w:num>
  <w:num w:numId="3" w16cid:durableId="301035177">
    <w:abstractNumId w:val="15"/>
  </w:num>
  <w:num w:numId="4" w16cid:durableId="199780373">
    <w:abstractNumId w:val="11"/>
  </w:num>
  <w:num w:numId="5" w16cid:durableId="1300764969">
    <w:abstractNumId w:val="8"/>
  </w:num>
  <w:num w:numId="6" w16cid:durableId="1900088247">
    <w:abstractNumId w:val="13"/>
  </w:num>
  <w:num w:numId="7" w16cid:durableId="423500598">
    <w:abstractNumId w:val="17"/>
  </w:num>
  <w:num w:numId="8" w16cid:durableId="753167400">
    <w:abstractNumId w:val="5"/>
  </w:num>
  <w:num w:numId="9" w16cid:durableId="461195214">
    <w:abstractNumId w:val="1"/>
  </w:num>
  <w:num w:numId="10" w16cid:durableId="1577740340">
    <w:abstractNumId w:val="22"/>
  </w:num>
  <w:num w:numId="11" w16cid:durableId="1591884939">
    <w:abstractNumId w:val="16"/>
  </w:num>
  <w:num w:numId="12" w16cid:durableId="1752042809">
    <w:abstractNumId w:val="0"/>
  </w:num>
  <w:num w:numId="13" w16cid:durableId="1893879905">
    <w:abstractNumId w:val="10"/>
  </w:num>
  <w:num w:numId="14" w16cid:durableId="1909916323">
    <w:abstractNumId w:val="9"/>
  </w:num>
  <w:num w:numId="15" w16cid:durableId="1467815133">
    <w:abstractNumId w:val="4"/>
  </w:num>
  <w:num w:numId="16" w16cid:durableId="75983131">
    <w:abstractNumId w:val="3"/>
  </w:num>
  <w:num w:numId="17" w16cid:durableId="113210222">
    <w:abstractNumId w:val="2"/>
  </w:num>
  <w:num w:numId="18" w16cid:durableId="307445197">
    <w:abstractNumId w:val="21"/>
  </w:num>
  <w:num w:numId="19" w16cid:durableId="348412705">
    <w:abstractNumId w:val="6"/>
  </w:num>
  <w:num w:numId="20" w16cid:durableId="1057164600">
    <w:abstractNumId w:val="20"/>
  </w:num>
  <w:num w:numId="21" w16cid:durableId="1196121185">
    <w:abstractNumId w:val="12"/>
  </w:num>
  <w:num w:numId="22" w16cid:durableId="738869912">
    <w:abstractNumId w:val="7"/>
  </w:num>
  <w:num w:numId="23" w16cid:durableId="18965033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B76C42"/>
    <w:rsid w:val="00CC4AFA"/>
    <w:rsid w:val="00DD0AAD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34A4120"/>
  <w15:chartTrackingRefBased/>
  <w15:docId w15:val="{9B9F1694-17C1-46F4-8539-52170B1B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1</TotalTime>
  <Pages>1</Pages>
  <Words>105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2023-03-17T11:04:00Z</dcterms:created>
  <dcterms:modified xsi:type="dcterms:W3CDTF">2023-03-17T11:04:00Z</dcterms:modified>
</cp:coreProperties>
</file>