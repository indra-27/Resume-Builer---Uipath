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A0AC" w14:textId="77777777"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 w14:anchorId="2C4B8E27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14:paraId="2620FDB9" w14:textId="6096E331" w:rsidR="00540CEC" w:rsidRDefault="00924454">
                  <w:bookmarkStart w:id="0" w:name="photo"/>
                  <w:bookmarkEnd w:id="0"/>
                  <w:r>
                    <w:pict w14:anchorId="25DF6701">
                      <v:shape id="_x0000_i1025" type="#_x0000_t75" style="width:90.6pt;height:60pt">
                        <v:imagedata r:id="rId8" o:title="photo1"/>
                      </v:shape>
                    </w:pict>
                  </w:r>
                </w:p>
              </w:txbxContent>
            </v:textbox>
          </v:shape>
        </w:pict>
      </w:r>
      <w:proofErr w:type="spellStart"/>
      <w:r w:rsidR="00924454">
        <w:rPr>
          <w:rFonts w:ascii="BakerSignet BT" w:hAnsi="BakerSignet BT"/>
          <w:sz w:val="56"/>
          <w:lang w:val="en-US"/>
        </w:rPr>
        <w:t>Trishaa</w:t>
      </w:r>
      <w:proofErr w:type="spellEnd"/>
      <w:r w:rsidR="00924454">
        <w:rPr>
          <w:rFonts w:ascii="BakerSignet BT" w:hAnsi="BakerSignet BT"/>
          <w:sz w:val="56"/>
          <w:lang w:val="en-US"/>
        </w:rPr>
        <w:t xml:space="preserve"> V</w:t>
      </w:r>
    </w:p>
    <w:p w14:paraId="383FA5CD" w14:textId="3EB51159" w:rsidR="00021134" w:rsidRDefault="00924454">
      <w:pPr>
        <w:rPr>
          <w:rFonts w:ascii="Univers" w:hAnsi="Univers"/>
          <w:lang w:val="en-US"/>
        </w:rPr>
      </w:pPr>
      <w:r>
        <w:rPr>
          <w:noProof/>
        </w:rPr>
        <w:pict w14:anchorId="6999447C"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 xml:space="preserve">34B, </w:t>
      </w:r>
      <w:proofErr w:type="gramStart"/>
      <w:r>
        <w:rPr>
          <w:rFonts w:ascii="Univers" w:hAnsi="Univers"/>
          <w:lang w:val="en-US"/>
        </w:rPr>
        <w:t>Gandhi road</w:t>
      </w:r>
      <w:proofErr w:type="gramEnd"/>
      <w:r>
        <w:rPr>
          <w:rFonts w:ascii="Univers" w:hAnsi="Univers"/>
          <w:lang w:val="en-US"/>
        </w:rPr>
        <w:t>, Coimbature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14:paraId="7CC86F9A" w14:textId="1B6404FF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37E52C7A"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924454">
        <w:rPr>
          <w:rFonts w:ascii="Univers" w:hAnsi="Univers"/>
          <w:lang w:val="en-US"/>
        </w:rPr>
        <w:t>9564723108</w:t>
      </w:r>
      <w:r w:rsidR="00CC4AFA">
        <w:rPr>
          <w:rFonts w:ascii="Univers" w:hAnsi="Univers"/>
          <w:lang w:val="en-US"/>
        </w:rPr>
        <w:t xml:space="preserve">              </w:t>
      </w:r>
      <w:r w:rsidR="00924454">
        <w:rPr>
          <w:rFonts w:ascii="Univers" w:hAnsi="Univers"/>
          <w:lang w:val="en-US"/>
        </w:rPr>
        <w:t xml:space="preserve"> </w:t>
      </w:r>
      <w:r w:rsidR="00924454">
        <w:fldChar w:fldCharType="begin" w:fldLock="1"/>
      </w:r>
      <w:r w:rsidR="00924454">
        <w:instrText xml:space="preserve">REF </w:instrText>
      </w:r>
      <w:r w:rsidR="00924454">
        <w:rPr>
          <w:rFonts w:ascii="Univers" w:hAnsi="Univers"/>
          <w:lang w:val="en-US"/>
        </w:rPr>
        <w:instrText xml:space="preserve"> SHAPE  \* MERGEFORMAT </w:instrText>
      </w:r>
      <w:r w:rsidR="00924454">
        <w:fldChar w:fldCharType="separate"/>
      </w:r>
      <w:r w:rsidR="00924454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924454">
        <w:fldChar w:fldCharType="begin" w:fldLock="1"/>
      </w:r>
      <w:r w:rsidR="00924454">
        <w:instrText xml:space="preserve">REF </w:instrText>
      </w:r>
      <w:r w:rsidR="00924454">
        <w:rPr>
          <w:rFonts w:ascii="Univers" w:hAnsi="Univers"/>
          <w:lang w:val="en-US"/>
        </w:rPr>
        <w:instrText xml:space="preserve"> SHAPE  \* MERGEFORMAT </w:instrText>
      </w:r>
      <w:r w:rsidR="00924454">
        <w:fldChar w:fldCharType="separate"/>
      </w:r>
      <w:r w:rsidR="00924454">
        <w:fldChar w:fldCharType="end"/>
      </w:r>
    </w:p>
    <w:p w14:paraId="306E67C0" w14:textId="038358ED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6DE81F95"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924454">
        <w:rPr>
          <w:rFonts w:ascii="Univers" w:hAnsi="Univers"/>
          <w:lang w:val="en-US"/>
        </w:rPr>
        <w:t>trishavkm@gmail.com</w:t>
      </w:r>
    </w:p>
    <w:p w14:paraId="168EED85" w14:textId="77777777"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14:paraId="043AC6B6" w14:textId="77777777"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14:paraId="5DE5DADB" w14:textId="743822D2" w:rsidR="00000000" w:rsidRDefault="00924454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 xml:space="preserve">Looking for opportunities to incorporate my skills and training to help the company grow. I am looking forward to roles that will help me </w:t>
      </w:r>
      <w:proofErr w:type="spellStart"/>
      <w:r>
        <w:rPr>
          <w:rFonts w:ascii="Univers" w:hAnsi="Univers"/>
          <w:lang w:val="en-US"/>
        </w:rPr>
        <w:t>realise</w:t>
      </w:r>
      <w:proofErr w:type="spellEnd"/>
      <w:r>
        <w:rPr>
          <w:rFonts w:ascii="Univers" w:hAnsi="Univers"/>
          <w:lang w:val="en-US"/>
        </w:rPr>
        <w:t xml:space="preserve"> my potential by exploring the various aspects of this field.</w:t>
      </w:r>
    </w:p>
    <w:p w14:paraId="5609D9E0" w14:textId="77777777" w:rsidR="00547362" w:rsidRDefault="00547362">
      <w:pPr>
        <w:rPr>
          <w:rFonts w:ascii="Univers" w:hAnsi="Univers"/>
          <w:lang w:val="en-US"/>
        </w:rPr>
      </w:pPr>
    </w:p>
    <w:p w14:paraId="52F849CE" w14:textId="77777777" w:rsidR="00000000" w:rsidRDefault="00924454">
      <w:pPr>
        <w:rPr>
          <w:rFonts w:ascii="Univers" w:hAnsi="Univers"/>
          <w:lang w:val="en-US"/>
        </w:rPr>
      </w:pPr>
    </w:p>
    <w:p w14:paraId="1A343F1A" w14:textId="77777777" w:rsidR="00000000" w:rsidRDefault="00924454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14:paraId="61658510" w14:textId="77777777" w:rsidR="00000000" w:rsidRDefault="00924454">
      <w:pPr>
        <w:rPr>
          <w:rFonts w:ascii="Univers" w:hAnsi="Univers"/>
          <w:lang w:val="en-US"/>
        </w:rPr>
      </w:pPr>
    </w:p>
    <w:p w14:paraId="0EAE8EA2" w14:textId="76FCCA36" w:rsidR="00021134" w:rsidRPr="00021134" w:rsidRDefault="00924454">
      <w:pPr>
        <w:pStyle w:val="BodyText"/>
        <w:rPr>
          <w:b/>
        </w:rPr>
      </w:pPr>
      <w:proofErr w:type="spellStart"/>
      <w:r>
        <w:rPr>
          <w:b/>
        </w:rPr>
        <w:t>Kumaraguru</w:t>
      </w:r>
      <w:proofErr w:type="spellEnd"/>
      <w:r>
        <w:rPr>
          <w:b/>
        </w:rPr>
        <w:t xml:space="preserve"> College of Engineering</w:t>
      </w:r>
      <w:r w:rsidR="00547362" w:rsidRPr="00021134">
        <w:rPr>
          <w:b/>
        </w:rPr>
        <w:t xml:space="preserve">, </w:t>
      </w:r>
      <w:proofErr w:type="spellStart"/>
      <w:r>
        <w:rPr>
          <w:b/>
        </w:rPr>
        <w:t>Coimbature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Tamilnadu</w:t>
      </w:r>
      <w:proofErr w:type="spellEnd"/>
      <w:r w:rsidR="00547362" w:rsidRPr="00021134">
        <w:rPr>
          <w:b/>
        </w:rPr>
        <w:t xml:space="preserve">          </w:t>
      </w:r>
    </w:p>
    <w:p w14:paraId="59A28BD5" w14:textId="1F0CA954" w:rsidR="00CC4AFA" w:rsidRDefault="00924454">
      <w:pPr>
        <w:pStyle w:val="BodyText"/>
      </w:pPr>
      <w:r>
        <w:t>August 2018 - March 2022</w:t>
      </w:r>
    </w:p>
    <w:p w14:paraId="4BDB3FF2" w14:textId="17A3CDE1" w:rsidR="00000000" w:rsidRDefault="00924454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B.E. Electronics &amp; Communication Engineering.</w:t>
      </w:r>
    </w:p>
    <w:p w14:paraId="35311163" w14:textId="65D1AA61" w:rsidR="00021134" w:rsidRDefault="00021134" w:rsidP="00021134">
      <w:pPr>
        <w:pStyle w:val="BodyText"/>
      </w:pPr>
      <w:r>
        <w:t xml:space="preserve">CGPA: </w:t>
      </w:r>
      <w:r w:rsidR="00924454">
        <w:t>8.95</w:t>
      </w:r>
    </w:p>
    <w:p w14:paraId="3674E113" w14:textId="77777777"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14:paraId="3CEB7523" w14:textId="77777777"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14:paraId="2FF99463" w14:textId="77777777" w:rsidR="00000000" w:rsidRDefault="00924454">
      <w:pPr>
        <w:rPr>
          <w:rFonts w:ascii="Univers" w:hAnsi="Univers"/>
          <w:color w:val="000000"/>
          <w:lang w:val="en-US"/>
        </w:rPr>
      </w:pPr>
    </w:p>
    <w:p w14:paraId="14BE572F" w14:textId="0C9075B2" w:rsidR="00000000" w:rsidRDefault="00924454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IoT-based home automation system</w:t>
      </w:r>
    </w:p>
    <w:p w14:paraId="652368E9" w14:textId="7EB6C30F" w:rsidR="00992B63" w:rsidRPr="006907D0" w:rsidRDefault="00924454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Propeller LED display.</w:t>
      </w:r>
    </w:p>
    <w:p w14:paraId="3748C12B" w14:textId="77777777" w:rsidR="00000000" w:rsidRDefault="00924454" w:rsidP="00CC4AFA">
      <w:pPr>
        <w:pStyle w:val="Heading4"/>
        <w:jc w:val="left"/>
      </w:pPr>
    </w:p>
    <w:p w14:paraId="7D275CEB" w14:textId="77777777" w:rsidR="00000000" w:rsidRDefault="00924454">
      <w:pPr>
        <w:pStyle w:val="Heading4"/>
      </w:pPr>
    </w:p>
    <w:p w14:paraId="6A249C74" w14:textId="77777777" w:rsidR="00000000" w:rsidRDefault="00924454">
      <w:pPr>
        <w:pStyle w:val="Heading4"/>
      </w:pPr>
      <w:r>
        <w:t xml:space="preserve">ADDITIONAL SKILLS </w:t>
      </w:r>
    </w:p>
    <w:p w14:paraId="1992FC5D" w14:textId="77777777" w:rsidR="00000000" w:rsidRDefault="00924454">
      <w:pPr>
        <w:rPr>
          <w:rFonts w:ascii="Univers" w:hAnsi="Univers"/>
          <w:lang w:val="en-US"/>
        </w:rPr>
      </w:pPr>
    </w:p>
    <w:p w14:paraId="36E836AE" w14:textId="77777777" w:rsidR="00000000" w:rsidRDefault="00547362">
      <w:pPr>
        <w:pStyle w:val="Heading7"/>
      </w:pPr>
      <w:r>
        <w:t>SKILLS</w:t>
      </w:r>
    </w:p>
    <w:p w14:paraId="05868236" w14:textId="0B5C605D" w:rsidR="00000000" w:rsidRDefault="00924454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Communications skills.</w:t>
      </w:r>
    </w:p>
    <w:p w14:paraId="143E12A8" w14:textId="388B38D2" w:rsidR="00547362" w:rsidRDefault="00924454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Strong IT skills.</w:t>
      </w:r>
    </w:p>
    <w:p w14:paraId="2C5E83FC" w14:textId="0A89C1E8" w:rsidR="00992B63" w:rsidRPr="00992B63" w:rsidRDefault="00924454" w:rsidP="00992B63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Critical thinking.</w:t>
      </w:r>
    </w:p>
    <w:p w14:paraId="40FA22EE" w14:textId="77777777"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14:paraId="571AC9C5" w14:textId="77777777" w:rsidR="00000000" w:rsidRDefault="00924454">
      <w:pPr>
        <w:ind w:left="360"/>
        <w:rPr>
          <w:rFonts w:ascii="Univers" w:hAnsi="Univers"/>
          <w:color w:val="000000"/>
          <w:lang w:val="en-US"/>
        </w:rPr>
      </w:pPr>
    </w:p>
    <w:p w14:paraId="39BB6515" w14:textId="77777777" w:rsidR="00000000" w:rsidRDefault="00924454">
      <w:pPr>
        <w:pStyle w:val="Heading7"/>
      </w:pPr>
      <w:r>
        <w:t>L</w:t>
      </w:r>
      <w:r>
        <w:t>anguages</w:t>
      </w:r>
    </w:p>
    <w:p w14:paraId="65219A4A" w14:textId="39CBD7C3" w:rsidR="00547362" w:rsidRDefault="00924454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14:paraId="5528E38C" w14:textId="7B46BC0C" w:rsidR="00547362" w:rsidRDefault="00924454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Tamil</w:t>
      </w:r>
    </w:p>
    <w:p w14:paraId="1CAE4375" w14:textId="22B671D2" w:rsidR="00000000" w:rsidRPr="006907D0" w:rsidRDefault="00924454" w:rsidP="00A009CA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French</w:t>
      </w:r>
    </w:p>
    <w:p w14:paraId="645EB1EC" w14:textId="77777777" w:rsidR="00992B63" w:rsidRDefault="00992B63" w:rsidP="00A009CA">
      <w:pPr>
        <w:rPr>
          <w:rFonts w:ascii="Univers" w:hAnsi="Univers"/>
          <w:color w:val="000000"/>
          <w:lang w:val="en-US"/>
        </w:rPr>
      </w:pPr>
    </w:p>
    <w:p w14:paraId="1FDCA372" w14:textId="77777777" w:rsidR="00000000" w:rsidRDefault="00924454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14:paraId="6E7717CA" w14:textId="77777777" w:rsidR="00000000" w:rsidRDefault="00924454">
      <w:pPr>
        <w:rPr>
          <w:lang w:val="en-US"/>
        </w:rPr>
      </w:pPr>
    </w:p>
    <w:p w14:paraId="69D8963E" w14:textId="7FB4F9B0" w:rsidR="00000000" w:rsidRDefault="00924454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Telecommunication &amp; IT industries</w:t>
      </w:r>
    </w:p>
    <w:p w14:paraId="3508BE16" w14:textId="3A4897CC" w:rsidR="00547362" w:rsidRDefault="00924454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Power Electronics</w:t>
      </w:r>
    </w:p>
    <w:p w14:paraId="2FA2BC71" w14:textId="77777777" w:rsidR="00992B63" w:rsidRDefault="00992B63" w:rsidP="00992B63">
      <w:pPr>
        <w:ind w:left="720"/>
        <w:rPr>
          <w:rFonts w:ascii="Univers" w:hAnsi="Univers"/>
          <w:lang w:val="en-US"/>
        </w:rPr>
      </w:pPr>
    </w:p>
    <w:p w14:paraId="1123FA71" w14:textId="77777777"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1EA5" w14:textId="77777777" w:rsidR="00690DC4" w:rsidRDefault="00690DC4">
      <w:r>
        <w:separator/>
      </w:r>
    </w:p>
  </w:endnote>
  <w:endnote w:type="continuationSeparator" w:id="0">
    <w:p w14:paraId="72BA3CF2" w14:textId="77777777"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CCA7" w14:textId="77777777" w:rsidR="00924454" w:rsidRDefault="009244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BD92" w14:textId="77777777" w:rsidR="00000000" w:rsidRDefault="00924454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14:paraId="5FDF6620" w14:textId="77777777" w:rsidR="00000000" w:rsidRDefault="00924454">
    <w:pPr>
      <w:pStyle w:val="Footer"/>
      <w:ind w:right="360"/>
    </w:pPr>
    <w:r>
      <w:rPr>
        <w:noProof/>
        <w:sz w:val="20"/>
      </w:rPr>
      <w:pict w14:anchorId="2C6E7F93"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C87F7" w14:textId="77777777" w:rsidR="00924454" w:rsidRDefault="00924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95C0F" w14:textId="77777777" w:rsidR="00690DC4" w:rsidRDefault="00690DC4">
      <w:r>
        <w:separator/>
      </w:r>
    </w:p>
  </w:footnote>
  <w:footnote w:type="continuationSeparator" w:id="0">
    <w:p w14:paraId="5CD0B304" w14:textId="77777777"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CA3A1" w14:textId="77777777" w:rsidR="00924454" w:rsidRDefault="00924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5694" w14:textId="77777777" w:rsidR="00000000" w:rsidRDefault="00924454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 w14:anchorId="7CF65D13"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 w14:anchorId="125D9D76"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7BAC" w14:textId="77777777" w:rsidR="00924454" w:rsidRDefault="00924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4B8E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190989536">
    <w:abstractNumId w:val="18"/>
  </w:num>
  <w:num w:numId="2" w16cid:durableId="1734429990">
    <w:abstractNumId w:val="14"/>
  </w:num>
  <w:num w:numId="3" w16cid:durableId="1599288268">
    <w:abstractNumId w:val="15"/>
  </w:num>
  <w:num w:numId="4" w16cid:durableId="1474831991">
    <w:abstractNumId w:val="11"/>
  </w:num>
  <w:num w:numId="5" w16cid:durableId="1877690938">
    <w:abstractNumId w:val="8"/>
  </w:num>
  <w:num w:numId="6" w16cid:durableId="1246450422">
    <w:abstractNumId w:val="13"/>
  </w:num>
  <w:num w:numId="7" w16cid:durableId="1838223307">
    <w:abstractNumId w:val="17"/>
  </w:num>
  <w:num w:numId="8" w16cid:durableId="559294395">
    <w:abstractNumId w:val="5"/>
  </w:num>
  <w:num w:numId="9" w16cid:durableId="1975523554">
    <w:abstractNumId w:val="1"/>
  </w:num>
  <w:num w:numId="10" w16cid:durableId="1173910655">
    <w:abstractNumId w:val="22"/>
  </w:num>
  <w:num w:numId="11" w16cid:durableId="1785225138">
    <w:abstractNumId w:val="16"/>
  </w:num>
  <w:num w:numId="12" w16cid:durableId="2071339937">
    <w:abstractNumId w:val="0"/>
  </w:num>
  <w:num w:numId="13" w16cid:durableId="12729965">
    <w:abstractNumId w:val="10"/>
  </w:num>
  <w:num w:numId="14" w16cid:durableId="634407235">
    <w:abstractNumId w:val="9"/>
  </w:num>
  <w:num w:numId="15" w16cid:durableId="1320038822">
    <w:abstractNumId w:val="4"/>
  </w:num>
  <w:num w:numId="16" w16cid:durableId="1824814328">
    <w:abstractNumId w:val="3"/>
  </w:num>
  <w:num w:numId="17" w16cid:durableId="526412264">
    <w:abstractNumId w:val="2"/>
  </w:num>
  <w:num w:numId="18" w16cid:durableId="733166115">
    <w:abstractNumId w:val="21"/>
  </w:num>
  <w:num w:numId="19" w16cid:durableId="548491202">
    <w:abstractNumId w:val="6"/>
  </w:num>
  <w:num w:numId="20" w16cid:durableId="488209591">
    <w:abstractNumId w:val="20"/>
  </w:num>
  <w:num w:numId="21" w16cid:durableId="1005596990">
    <w:abstractNumId w:val="12"/>
  </w:num>
  <w:num w:numId="22" w16cid:durableId="1738548574">
    <w:abstractNumId w:val="7"/>
  </w:num>
  <w:num w:numId="23" w16cid:durableId="7810752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503162"/>
    <w:rsid w:val="00540CEC"/>
    <w:rsid w:val="00547362"/>
    <w:rsid w:val="006907D0"/>
    <w:rsid w:val="00690DC4"/>
    <w:rsid w:val="006F4683"/>
    <w:rsid w:val="00730BA9"/>
    <w:rsid w:val="009003E7"/>
    <w:rsid w:val="00924454"/>
    <w:rsid w:val="00992B63"/>
    <w:rsid w:val="00A009CA"/>
    <w:rsid w:val="00A15600"/>
    <w:rsid w:val="00A46F32"/>
    <w:rsid w:val="00AA7358"/>
    <w:rsid w:val="00AD486F"/>
    <w:rsid w:val="00B76C42"/>
    <w:rsid w:val="00CC4AFA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0148636"/>
  <w15:chartTrackingRefBased/>
  <w15:docId w15:val="{B1BE0B27-AC44-432E-AE54-4CFEE250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1</TotalTime>
  <Pages>1</Pages>
  <Words>109</Words>
  <Characters>881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2023-03-08T14:38:00Z</dcterms:created>
  <dcterms:modified xsi:type="dcterms:W3CDTF">2023-03-08T14:38:00Z</dcterms:modified>
</cp:coreProperties>
</file>