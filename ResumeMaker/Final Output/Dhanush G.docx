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CF97" w14:textId="77777777" w:rsidR="00000000" w:rsidRDefault="000C41F1">
      <w:pPr>
        <w:rPr>
          <w:rFonts w:ascii="Univers" w:hAnsi="Univers"/>
          <w:lang w:val="en-US"/>
        </w:rPr>
      </w:pPr>
      <w:r>
        <w:rPr>
          <w:noProof/>
        </w:rPr>
        <w:pict w14:anchorId="1B466FE9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margin-left:377.4pt;margin-top:-35.35pt;width:106.2pt;height:130.2pt;z-index:251659776;mso-wrap-style:none">
            <v:textbox style="mso-fit-shape-to-text:t">
              <w:txbxContent>
                <w:p w14:paraId="7F1ACC8C" w14:textId="43530A39" w:rsidR="000C41F1" w:rsidRDefault="00FB1504">
                  <w:bookmarkStart w:id="0" w:name="photo"/>
                  <w:bookmarkEnd w:id="0"/>
                  <w:r>
                    <w:pict w14:anchorId="1DFCE29F">
                      <v:shape id="_x0000_i1025" type="#_x0000_t75" style="width:91.2pt;height:108pt">
                        <v:imagedata r:id="rId7" o:title="WhatsApp Image 2022-11-24 at 16.09.00"/>
                      </v:shape>
                    </w:pict>
                  </w:r>
                </w:p>
              </w:txbxContent>
            </v:textbox>
          </v:shape>
        </w:pict>
      </w:r>
      <w:r w:rsidR="00FB1504">
        <w:rPr>
          <w:noProof/>
        </w:rPr>
        <w:pict w14:anchorId="783FF324">
          <v:line id="_x0000_s2054" style="position:absolute;flip:y;z-index:251658752" from="510.75pt,-70.3pt" to="510.75pt,78.8pt" o:allowincell="f"/>
        </w:pict>
      </w:r>
      <w:r w:rsidR="00FB1504">
        <w:rPr>
          <w:noProof/>
        </w:rPr>
        <w:pict w14:anchorId="485FA071">
          <v:shape id="_x0000_s2055" type="#_x0000_t202" style="position:absolute;margin-left:9pt;margin-top:-24.4pt;width:244.85pt;height:54pt;z-index:251656704" o:allowincell="f" filled="f" stroked="f">
            <v:textbox>
              <w:txbxContent>
                <w:p w14:paraId="4B49A762" w14:textId="195FCAB2" w:rsidR="00000000" w:rsidRPr="00E2664C" w:rsidRDefault="00FB1504">
                  <w:pPr>
                    <w:pStyle w:val="Heading1"/>
                    <w:spacing w:after="120"/>
                    <w:rPr>
                      <w:noProof/>
                      <w:sz w:val="8"/>
                      <w:szCs w:val="2"/>
                    </w:rPr>
                  </w:pPr>
                  <w:r>
                    <w:rPr>
                      <w:rFonts w:ascii="Serifa Th BT" w:hAnsi="Serifa Th BT"/>
                      <w:sz w:val="60"/>
                      <w:szCs w:val="2"/>
                      <w:lang w:val="en-US"/>
                    </w:rPr>
                    <w:t>Dhanush G</w:t>
                  </w:r>
                  <w:r w:rsidR="000C41F1">
                    <w:rPr>
                      <w:rFonts w:ascii="Serifa Th BT" w:hAnsi="Serifa Th BT"/>
                      <w:sz w:val="60"/>
                      <w:szCs w:val="2"/>
                      <w:lang w:val="en-US"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rFonts w:ascii="Univers" w:hAnsi="Univers"/>
          <w:lang w:val="en-US"/>
        </w:rPr>
        <w:t xml:space="preserve">                                                                                                                                     </w:t>
      </w:r>
    </w:p>
    <w:p w14:paraId="6693C166" w14:textId="77777777" w:rsidR="00000000" w:rsidRDefault="00FB1504">
      <w:pPr>
        <w:pStyle w:val="Heading3"/>
        <w:ind w:left="0"/>
        <w:jc w:val="center"/>
        <w:rPr>
          <w:rFonts w:ascii="Univers" w:hAnsi="Univers"/>
          <w:spacing w:val="60"/>
          <w:sz w:val="28"/>
          <w:u w:val="none"/>
        </w:rPr>
      </w:pPr>
      <w:r>
        <w:rPr>
          <w:noProof/>
        </w:rPr>
        <w:pict w14:anchorId="179AEC57">
          <v:shape id="_x0000_s2056" type="#_x0000_t202" style="position:absolute;left:0;text-align:left;margin-left:-23.25pt;margin-top:13.9pt;width:4in;height:79.5pt;z-index:251655680" o:allowincell="f" filled="f" stroked="f">
            <v:textbox>
              <w:txbxContent>
                <w:p w14:paraId="209C4456" w14:textId="0CF2B4EA" w:rsidR="00E2664C" w:rsidRDefault="00FB1504">
                  <w:pPr>
                    <w:jc w:val="right"/>
                    <w:rPr>
                      <w:rFonts w:ascii="BellCent Add BT" w:hAnsi="BellCent Add BT"/>
                      <w:b/>
                      <w:sz w:val="28"/>
                    </w:rPr>
                  </w:pPr>
                  <w:r>
                    <w:rPr>
                      <w:rFonts w:ascii="BellCent Add BT" w:hAnsi="BellCent Add BT"/>
                      <w:b/>
                      <w:sz w:val="28"/>
                    </w:rPr>
                    <w:t>19B,Annai Theresa Nagar,Chennai</w:t>
                  </w:r>
                </w:p>
                <w:p w14:paraId="25F66445" w14:textId="4D5F6DA5" w:rsidR="00000000" w:rsidRDefault="00FB1504">
                  <w:pPr>
                    <w:jc w:val="right"/>
                    <w:rPr>
                      <w:rFonts w:ascii="BellCent Add BT" w:hAnsi="BellCent Add BT"/>
                      <w:b/>
                      <w:sz w:val="28"/>
                      <w:lang w:val="en-US"/>
                    </w:rPr>
                  </w:pPr>
                  <w:r>
                    <w:rPr>
                      <w:rFonts w:ascii="BellCent Add BT" w:hAnsi="BellCent Add BT"/>
                      <w:b/>
                      <w:sz w:val="28"/>
                      <w:lang w:val="en-US"/>
                    </w:rPr>
                    <w:t xml:space="preserve">dhanushg0902@gmail.com </w:t>
                  </w:r>
                </w:p>
                <w:p w14:paraId="78717A6A" w14:textId="661E88D0" w:rsidR="00E2664C" w:rsidRDefault="00FB1504">
                  <w:pPr>
                    <w:jc w:val="right"/>
                    <w:rPr>
                      <w:rFonts w:ascii="BellCent Add BT" w:hAnsi="BellCent Add BT"/>
                      <w:spacing w:val="8"/>
                      <w:sz w:val="28"/>
                      <w:lang w:val="en-US"/>
                    </w:rPr>
                  </w:pPr>
                  <w:r>
                    <w:rPr>
                      <w:rFonts w:ascii="BellCent Add BT" w:hAnsi="BellCent Add BT"/>
                      <w:b/>
                      <w:sz w:val="28"/>
                      <w:lang w:val="en-US"/>
                    </w:rPr>
                    <w:t>9677017942</w:t>
                  </w:r>
                </w:p>
                <w:p w14:paraId="34721C0F" w14:textId="77777777" w:rsidR="00000000" w:rsidRDefault="00FB1504">
                  <w:pPr>
                    <w:jc w:val="right"/>
                    <w:rPr>
                      <w:rFonts w:ascii="BellCent Add BT" w:hAnsi="BellCent Add BT"/>
                      <w:spacing w:val="8"/>
                      <w:sz w:val="28"/>
                    </w:rPr>
                  </w:pPr>
                </w:p>
              </w:txbxContent>
            </v:textbox>
          </v:shape>
        </w:pict>
      </w:r>
      <w:r w:rsidR="000C41F1">
        <w:rPr>
          <w:rFonts w:ascii="Univers" w:hAnsi="Univers"/>
          <w:spacing w:val="60"/>
          <w:sz w:val="28"/>
          <w:u w:val="none"/>
        </w:rPr>
        <w:t xml:space="preserve">                         </w:t>
      </w:r>
    </w:p>
    <w:p w14:paraId="4D6F5553" w14:textId="77777777" w:rsidR="00000000" w:rsidRDefault="00FB1504">
      <w:pPr>
        <w:pStyle w:val="Heading3"/>
        <w:ind w:left="0"/>
        <w:jc w:val="center"/>
        <w:rPr>
          <w:rFonts w:ascii="Univers" w:hAnsi="Univers"/>
          <w:spacing w:val="60"/>
          <w:sz w:val="28"/>
          <w:u w:val="none"/>
        </w:rPr>
      </w:pPr>
      <w:r>
        <w:rPr>
          <w:noProof/>
        </w:rPr>
        <w:pict w14:anchorId="2D697E8D">
          <v:line id="_x0000_s2057" style="position:absolute;left:0;text-align:left;flip:x;z-index:251657728" from="-99pt,.25pt" to="261pt,.25pt" o:allowincell="f"/>
        </w:pict>
      </w:r>
    </w:p>
    <w:p w14:paraId="432920E0" w14:textId="77777777" w:rsidR="00000000" w:rsidRDefault="00FB1504">
      <w:pPr>
        <w:pStyle w:val="Heading3"/>
        <w:ind w:left="0"/>
        <w:jc w:val="center"/>
        <w:rPr>
          <w:rFonts w:ascii="Univers" w:hAnsi="Univers"/>
          <w:spacing w:val="60"/>
          <w:sz w:val="28"/>
          <w:u w:val="none"/>
        </w:rPr>
      </w:pPr>
      <w:r>
        <w:rPr>
          <w:rFonts w:ascii="Univers" w:hAnsi="Univers"/>
          <w:spacing w:val="60"/>
          <w:sz w:val="28"/>
          <w:u w:val="none"/>
        </w:rPr>
        <w:t xml:space="preserve"> </w:t>
      </w:r>
    </w:p>
    <w:p w14:paraId="1BDF1568" w14:textId="77777777" w:rsidR="00000000" w:rsidRDefault="00FB1504">
      <w:pPr>
        <w:pStyle w:val="Heading3"/>
        <w:ind w:left="0"/>
        <w:jc w:val="center"/>
        <w:rPr>
          <w:rFonts w:ascii="Univers" w:hAnsi="Univers"/>
          <w:spacing w:val="60"/>
          <w:sz w:val="28"/>
          <w:u w:val="none"/>
        </w:rPr>
      </w:pPr>
    </w:p>
    <w:p w14:paraId="5844FD10" w14:textId="77777777" w:rsidR="00000000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</w:p>
    <w:p w14:paraId="69AD372F" w14:textId="77777777" w:rsidR="00E2664C" w:rsidRDefault="00E2664C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</w:p>
    <w:p w14:paraId="352B0740" w14:textId="77777777" w:rsidR="00E2664C" w:rsidRDefault="00E2664C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color w:val="000000"/>
          <w:spacing w:val="60"/>
          <w:sz w:val="32"/>
          <w:lang w:val="en-US"/>
        </w:rPr>
        <w:t>OBJECTIVE</w:t>
      </w:r>
    </w:p>
    <w:p w14:paraId="4EC201C8" w14:textId="36F19E60" w:rsidR="00E2664C" w:rsidRPr="00E2664C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28"/>
          <w:szCs w:val="16"/>
          <w:lang w:val="en-US"/>
        </w:rPr>
      </w:pPr>
      <w:r>
        <w:rPr>
          <w:rFonts w:ascii="Futura Lt BT" w:hAnsi="Futura Lt BT"/>
          <w:color w:val="000000"/>
          <w:spacing w:val="60"/>
          <w:sz w:val="28"/>
          <w:szCs w:val="16"/>
          <w:lang w:val="en-US"/>
        </w:rPr>
        <w:t>To get an opportunity that allows me to showcase my skills and contribute to the company’s growth. </w:t>
      </w:r>
    </w:p>
    <w:p w14:paraId="03CB4634" w14:textId="77777777" w:rsidR="00E2664C" w:rsidRDefault="00E2664C" w:rsidP="00E2664C">
      <w:pPr>
        <w:spacing w:line="288" w:lineRule="auto"/>
        <w:rPr>
          <w:rFonts w:ascii="Futura Lt BT" w:hAnsi="Futura Lt BT"/>
          <w:color w:val="000000"/>
          <w:spacing w:val="60"/>
          <w:sz w:val="32"/>
          <w:lang w:val="en-US"/>
        </w:rPr>
      </w:pPr>
    </w:p>
    <w:p w14:paraId="2850E5A0" w14:textId="77777777" w:rsidR="00000000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color w:val="000000"/>
          <w:spacing w:val="60"/>
          <w:sz w:val="32"/>
          <w:lang w:val="en-US"/>
        </w:rPr>
        <w:t>EDUCATION</w:t>
      </w:r>
    </w:p>
    <w:p w14:paraId="4285EF76" w14:textId="77777777" w:rsidR="00000000" w:rsidRDefault="00FB1504">
      <w:pPr>
        <w:spacing w:line="288" w:lineRule="auto"/>
        <w:jc w:val="center"/>
        <w:rPr>
          <w:rFonts w:ascii="Futura Lt BT" w:hAnsi="Futura Lt BT"/>
          <w:sz w:val="28"/>
          <w:lang w:val="en-US"/>
        </w:rPr>
      </w:pPr>
    </w:p>
    <w:p w14:paraId="27404E85" w14:textId="39BD3FC1" w:rsidR="00000000" w:rsidRDefault="00FB1504">
      <w:pPr>
        <w:rPr>
          <w:rFonts w:ascii="Futura Lt BT" w:hAnsi="Futura Lt BT"/>
          <w:b/>
          <w:sz w:val="28"/>
          <w:lang w:val="en-US"/>
        </w:rPr>
      </w:pPr>
      <w:r>
        <w:rPr>
          <w:rFonts w:ascii="Futura Lt BT" w:hAnsi="Futura Lt BT"/>
          <w:b/>
          <w:sz w:val="28"/>
          <w:lang w:val="en-US"/>
        </w:rPr>
        <w:t>Rajalakshmi Engineering College</w:t>
      </w:r>
      <w:r w:rsidR="00E2664C">
        <w:rPr>
          <w:rFonts w:ascii="Futura Lt BT" w:hAnsi="Futura Lt BT"/>
          <w:b/>
          <w:sz w:val="28"/>
          <w:lang w:val="en-US"/>
        </w:rPr>
        <w:t xml:space="preserve">, </w:t>
      </w:r>
      <w:r>
        <w:rPr>
          <w:rFonts w:ascii="Futura Lt BT" w:hAnsi="Futura Lt BT"/>
          <w:b/>
          <w:sz w:val="28"/>
          <w:lang w:val="en-US"/>
        </w:rPr>
        <w:t>October 2020 - May 2024</w:t>
      </w:r>
      <w:r>
        <w:rPr>
          <w:rFonts w:ascii="Futura Lt BT" w:hAnsi="Futura Lt BT"/>
          <w:b/>
          <w:sz w:val="28"/>
          <w:lang w:val="en-US"/>
        </w:rPr>
        <w:tab/>
      </w:r>
      <w:r>
        <w:rPr>
          <w:rFonts w:ascii="Futura Lt BT" w:hAnsi="Futura Lt BT"/>
          <w:b/>
          <w:sz w:val="28"/>
          <w:lang w:val="en-US"/>
        </w:rPr>
        <w:tab/>
      </w:r>
      <w:r>
        <w:rPr>
          <w:rFonts w:ascii="Futura Lt BT" w:hAnsi="Futura Lt BT"/>
          <w:b/>
          <w:sz w:val="28"/>
          <w:lang w:val="en-US"/>
        </w:rPr>
        <w:tab/>
      </w:r>
      <w:r>
        <w:rPr>
          <w:rFonts w:ascii="Futura Lt BT" w:hAnsi="Futura Lt BT"/>
          <w:b/>
          <w:sz w:val="28"/>
          <w:lang w:val="en-US"/>
        </w:rPr>
        <w:tab/>
        <w:t xml:space="preserve"> </w:t>
      </w:r>
    </w:p>
    <w:p w14:paraId="6911172F" w14:textId="0E46FC3A" w:rsidR="00E2664C" w:rsidRDefault="00FB1504">
      <w:p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Bachelor of Engineering in Computer Science</w:t>
      </w:r>
    </w:p>
    <w:p w14:paraId="4FB3623B" w14:textId="6FC95D63" w:rsidR="00000000" w:rsidRDefault="00E2664C">
      <w:p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 xml:space="preserve">CGPA: </w:t>
      </w:r>
      <w:r w:rsidR="00FB1504">
        <w:rPr>
          <w:rFonts w:ascii="Futura Lt BT" w:hAnsi="Futura Lt BT"/>
          <w:sz w:val="28"/>
          <w:lang w:val="en-US"/>
        </w:rPr>
        <w:t>8.62</w:t>
      </w:r>
      <w:r w:rsidR="00FB1504">
        <w:rPr>
          <w:rFonts w:ascii="Futura Lt BT" w:hAnsi="Futura Lt BT"/>
          <w:sz w:val="28"/>
          <w:lang w:val="en-US"/>
        </w:rPr>
        <w:tab/>
      </w:r>
      <w:r w:rsidR="00FB1504">
        <w:rPr>
          <w:rFonts w:ascii="Futura Lt BT" w:hAnsi="Futura Lt BT"/>
          <w:sz w:val="28"/>
          <w:lang w:val="en-US"/>
        </w:rPr>
        <w:tab/>
      </w:r>
      <w:r w:rsidR="00FB1504">
        <w:rPr>
          <w:rFonts w:ascii="Futura Lt BT" w:hAnsi="Futura Lt BT"/>
          <w:sz w:val="28"/>
          <w:lang w:val="en-US"/>
        </w:rPr>
        <w:tab/>
      </w:r>
    </w:p>
    <w:p w14:paraId="2FCC4A73" w14:textId="77777777" w:rsidR="00000000" w:rsidRDefault="00FB1504">
      <w:pPr>
        <w:rPr>
          <w:rFonts w:ascii="Futura Lt BT" w:hAnsi="Futura Lt BT"/>
          <w:sz w:val="28"/>
          <w:lang w:val="en-US"/>
        </w:rPr>
      </w:pPr>
    </w:p>
    <w:p w14:paraId="4B50EF86" w14:textId="77777777" w:rsidR="00000000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</w:p>
    <w:p w14:paraId="7B01C809" w14:textId="77777777" w:rsidR="00000000" w:rsidRDefault="00E2664C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color w:val="000000"/>
          <w:spacing w:val="60"/>
          <w:sz w:val="32"/>
          <w:lang w:val="en-US"/>
        </w:rPr>
        <w:t>PROJECTS</w:t>
      </w:r>
    </w:p>
    <w:p w14:paraId="0E63F1BE" w14:textId="77777777" w:rsidR="00000000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</w:p>
    <w:p w14:paraId="2B3DABDD" w14:textId="46F789AB" w:rsidR="00000000" w:rsidRPr="00E2664C" w:rsidRDefault="00FB1504" w:rsidP="00E2664C">
      <w:pPr>
        <w:numPr>
          <w:ilvl w:val="0"/>
          <w:numId w:val="20"/>
        </w:numPr>
        <w:spacing w:line="288" w:lineRule="auto"/>
        <w:rPr>
          <w:rFonts w:ascii="Futura Lt BT" w:hAnsi="Futura Lt BT"/>
          <w:i/>
          <w:sz w:val="28"/>
          <w:lang w:val="en-US"/>
        </w:rPr>
      </w:pPr>
      <w:r>
        <w:rPr>
          <w:rFonts w:ascii="Futura Lt BT" w:hAnsi="Futura Lt BT"/>
          <w:iCs/>
          <w:sz w:val="28"/>
          <w:lang w:val="en-US"/>
        </w:rPr>
        <w:t>Skill analysis using Angular (</w:t>
      </w:r>
      <w:proofErr w:type="spellStart"/>
      <w:r>
        <w:rPr>
          <w:rFonts w:ascii="Futura Lt BT" w:hAnsi="Futura Lt BT"/>
          <w:iCs/>
          <w:sz w:val="28"/>
          <w:lang w:val="en-US"/>
        </w:rPr>
        <w:t>ms</w:t>
      </w:r>
      <w:proofErr w:type="spellEnd"/>
      <w:r>
        <w:rPr>
          <w:rFonts w:ascii="Futura Lt BT" w:hAnsi="Futura Lt BT"/>
          <w:iCs/>
          <w:sz w:val="28"/>
          <w:lang w:val="en-US"/>
        </w:rPr>
        <w:t xml:space="preserve"> server via </w:t>
      </w:r>
      <w:proofErr w:type="spellStart"/>
      <w:r>
        <w:rPr>
          <w:rFonts w:ascii="Futura Lt BT" w:hAnsi="Futura Lt BT"/>
          <w:iCs/>
          <w:sz w:val="28"/>
          <w:lang w:val="en-US"/>
        </w:rPr>
        <w:t>springboot</w:t>
      </w:r>
      <w:proofErr w:type="spellEnd"/>
      <w:r>
        <w:rPr>
          <w:rFonts w:ascii="Futura Lt BT" w:hAnsi="Futura Lt BT"/>
          <w:iCs/>
          <w:sz w:val="28"/>
          <w:lang w:val="en-US"/>
        </w:rPr>
        <w:t>)</w:t>
      </w:r>
    </w:p>
    <w:p w14:paraId="77F70CB5" w14:textId="54D9D2C3" w:rsidR="00E2664C" w:rsidRDefault="00FB1504" w:rsidP="00E2664C">
      <w:pPr>
        <w:numPr>
          <w:ilvl w:val="0"/>
          <w:numId w:val="20"/>
        </w:numPr>
        <w:spacing w:line="288" w:lineRule="auto"/>
        <w:rPr>
          <w:rFonts w:ascii="Futura Lt BT" w:hAnsi="Futura Lt BT"/>
          <w:i/>
          <w:sz w:val="28"/>
          <w:lang w:val="en-US"/>
        </w:rPr>
      </w:pPr>
      <w:r>
        <w:rPr>
          <w:rFonts w:ascii="Futura Lt BT" w:hAnsi="Futura Lt BT"/>
          <w:iCs/>
          <w:sz w:val="28"/>
          <w:lang w:val="en-US"/>
        </w:rPr>
        <w:t>Music genre recognition using Machine learning</w:t>
      </w:r>
    </w:p>
    <w:p w14:paraId="5BAF6A46" w14:textId="5CC84279" w:rsidR="00E2664C" w:rsidRDefault="00FB1504" w:rsidP="00E2664C">
      <w:pPr>
        <w:numPr>
          <w:ilvl w:val="0"/>
          <w:numId w:val="20"/>
        </w:numPr>
        <w:spacing w:line="288" w:lineRule="auto"/>
        <w:rPr>
          <w:rFonts w:ascii="Futura Lt BT" w:hAnsi="Futura Lt BT"/>
          <w:i/>
          <w:sz w:val="28"/>
          <w:lang w:val="en-US"/>
        </w:rPr>
      </w:pPr>
      <w:proofErr w:type="spellStart"/>
      <w:proofErr w:type="gramStart"/>
      <w:r>
        <w:rPr>
          <w:rFonts w:ascii="Futura Lt BT" w:hAnsi="Futura Lt BT"/>
          <w:iCs/>
          <w:sz w:val="28"/>
          <w:lang w:val="en-US"/>
        </w:rPr>
        <w:t>Rock,paper</w:t>
      </w:r>
      <w:proofErr w:type="gramEnd"/>
      <w:r>
        <w:rPr>
          <w:rFonts w:ascii="Futura Lt BT" w:hAnsi="Futura Lt BT"/>
          <w:iCs/>
          <w:sz w:val="28"/>
          <w:lang w:val="en-US"/>
        </w:rPr>
        <w:t>,scissors</w:t>
      </w:r>
      <w:proofErr w:type="spellEnd"/>
      <w:r>
        <w:rPr>
          <w:rFonts w:ascii="Futura Lt BT" w:hAnsi="Futura Lt BT"/>
          <w:iCs/>
          <w:sz w:val="28"/>
          <w:lang w:val="en-US"/>
        </w:rPr>
        <w:t xml:space="preserve"> using python (so called)</w:t>
      </w:r>
    </w:p>
    <w:p w14:paraId="738CD645" w14:textId="77777777" w:rsidR="00E2664C" w:rsidRDefault="00E2664C" w:rsidP="00E2664C">
      <w:pPr>
        <w:spacing w:line="288" w:lineRule="auto"/>
        <w:ind w:left="720"/>
        <w:rPr>
          <w:rFonts w:ascii="Futura Lt BT" w:hAnsi="Futura Lt BT"/>
          <w:i/>
          <w:sz w:val="28"/>
          <w:lang w:val="en-US"/>
        </w:rPr>
      </w:pPr>
    </w:p>
    <w:p w14:paraId="7D0502E8" w14:textId="77777777" w:rsidR="00000000" w:rsidRDefault="00FB1504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color w:val="000000"/>
          <w:spacing w:val="60"/>
          <w:sz w:val="32"/>
          <w:lang w:val="en-US"/>
        </w:rPr>
        <w:t>SKILLS</w:t>
      </w:r>
    </w:p>
    <w:p w14:paraId="444D8993" w14:textId="77777777" w:rsidR="00000000" w:rsidRDefault="00FB1504">
      <w:pPr>
        <w:tabs>
          <w:tab w:val="left" w:pos="360"/>
        </w:tabs>
        <w:ind w:left="2124" w:hanging="1764"/>
        <w:rPr>
          <w:rFonts w:ascii="CG Omega" w:hAnsi="CG Omega"/>
          <w:b/>
          <w:color w:val="808080"/>
          <w:lang w:val="en-US"/>
        </w:rPr>
      </w:pPr>
      <w:r>
        <w:rPr>
          <w:rFonts w:ascii="CG Omega" w:hAnsi="CG Omega"/>
          <w:b/>
          <w:color w:val="808080"/>
          <w:lang w:val="en-US"/>
        </w:rPr>
        <w:tab/>
      </w:r>
    </w:p>
    <w:p w14:paraId="6DA399A7" w14:textId="6CADB991" w:rsidR="00E2664C" w:rsidRDefault="00FB1504">
      <w:pPr>
        <w:numPr>
          <w:ilvl w:val="0"/>
          <w:numId w:val="18"/>
        </w:numPr>
        <w:jc w:val="both"/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Python</w:t>
      </w:r>
    </w:p>
    <w:p w14:paraId="384A7FEC" w14:textId="41B93E9C" w:rsidR="00E2664C" w:rsidRDefault="00FB1504">
      <w:pPr>
        <w:numPr>
          <w:ilvl w:val="0"/>
          <w:numId w:val="18"/>
        </w:numPr>
        <w:jc w:val="both"/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Angular</w:t>
      </w:r>
    </w:p>
    <w:p w14:paraId="1D1A5C13" w14:textId="067CE37E" w:rsidR="00E2664C" w:rsidRDefault="00FB1504" w:rsidP="00E2664C">
      <w:pPr>
        <w:numPr>
          <w:ilvl w:val="0"/>
          <w:numId w:val="18"/>
        </w:numPr>
        <w:jc w:val="both"/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C</w:t>
      </w:r>
    </w:p>
    <w:p w14:paraId="174B087E" w14:textId="77777777" w:rsidR="00EC7B3A" w:rsidRDefault="00EC7B3A" w:rsidP="00EC7B3A">
      <w:pPr>
        <w:jc w:val="both"/>
        <w:rPr>
          <w:rFonts w:ascii="Futura Lt BT" w:hAnsi="Futura Lt BT"/>
          <w:sz w:val="28"/>
          <w:lang w:val="en-US"/>
        </w:rPr>
      </w:pPr>
    </w:p>
    <w:p w14:paraId="3491771B" w14:textId="77777777" w:rsidR="00EC7B3A" w:rsidRDefault="00EC7B3A" w:rsidP="00EC7B3A">
      <w:pPr>
        <w:jc w:val="both"/>
        <w:rPr>
          <w:rFonts w:ascii="Futura Lt BT" w:hAnsi="Futura Lt BT"/>
          <w:sz w:val="28"/>
          <w:lang w:val="en-US"/>
        </w:rPr>
      </w:pPr>
    </w:p>
    <w:p w14:paraId="4B931C87" w14:textId="77777777" w:rsidR="00000000" w:rsidRDefault="00FB1504">
      <w:pPr>
        <w:spacing w:line="288" w:lineRule="auto"/>
        <w:rPr>
          <w:rFonts w:ascii="Futura Lt BT" w:hAnsi="Futura Lt BT"/>
          <w:sz w:val="28"/>
          <w:lang w:val="en-US"/>
        </w:rPr>
      </w:pPr>
    </w:p>
    <w:p w14:paraId="65BA3916" w14:textId="77777777" w:rsidR="00EC7B3A" w:rsidRDefault="00EC7B3A">
      <w:pPr>
        <w:rPr>
          <w:rFonts w:ascii="Futura Lt BT" w:hAnsi="Futura Lt BT"/>
          <w:sz w:val="28"/>
          <w:lang w:val="en-US"/>
        </w:rPr>
      </w:pPr>
    </w:p>
    <w:p w14:paraId="342CFD39" w14:textId="77777777" w:rsidR="00EC7B3A" w:rsidRDefault="00EC7B3A" w:rsidP="00EC7B3A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sz w:val="28"/>
          <w:lang w:val="en-US"/>
        </w:rPr>
        <w:br w:type="page"/>
      </w:r>
      <w:r>
        <w:rPr>
          <w:rFonts w:ascii="Futura Lt BT" w:hAnsi="Futura Lt BT"/>
          <w:color w:val="000000"/>
          <w:spacing w:val="60"/>
          <w:sz w:val="32"/>
          <w:lang w:val="en-US"/>
        </w:rPr>
        <w:lastRenderedPageBreak/>
        <w:t>AREA OF INTERESTS</w:t>
      </w:r>
    </w:p>
    <w:p w14:paraId="3CFB53B1" w14:textId="77777777" w:rsidR="00EC7B3A" w:rsidRDefault="00EC7B3A" w:rsidP="00EC7B3A">
      <w:pPr>
        <w:rPr>
          <w:rFonts w:ascii="CG Omega" w:hAnsi="CG Omega"/>
          <w:b/>
          <w:color w:val="808080"/>
          <w:lang w:val="en-US"/>
        </w:rPr>
      </w:pPr>
    </w:p>
    <w:p w14:paraId="10C67AEE" w14:textId="77777777" w:rsidR="00EC7B3A" w:rsidRDefault="00EC7B3A" w:rsidP="00EC7B3A">
      <w:pPr>
        <w:tabs>
          <w:tab w:val="left" w:pos="360"/>
        </w:tabs>
        <w:ind w:left="2124" w:hanging="1764"/>
        <w:rPr>
          <w:rFonts w:ascii="Futura Lt BT" w:hAnsi="Futura Lt BT"/>
          <w:sz w:val="28"/>
          <w:lang w:val="en-US"/>
        </w:rPr>
      </w:pPr>
    </w:p>
    <w:p w14:paraId="2966B6D5" w14:textId="3C64F10F" w:rsidR="00EC7B3A" w:rsidRPr="00E2664C" w:rsidRDefault="00FB1504" w:rsidP="00EC7B3A">
      <w:pPr>
        <w:numPr>
          <w:ilvl w:val="0"/>
          <w:numId w:val="18"/>
        </w:num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Data analysis</w:t>
      </w:r>
    </w:p>
    <w:p w14:paraId="6480CFF6" w14:textId="2F7BFE12" w:rsidR="00EC7B3A" w:rsidRPr="00E2664C" w:rsidRDefault="00FB1504" w:rsidP="00EC7B3A">
      <w:pPr>
        <w:numPr>
          <w:ilvl w:val="0"/>
          <w:numId w:val="18"/>
        </w:num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UI/UX Design</w:t>
      </w:r>
    </w:p>
    <w:p w14:paraId="3CB6EE41" w14:textId="37AFC8D8" w:rsidR="00EC7B3A" w:rsidRPr="00E2664C" w:rsidRDefault="00FB1504" w:rsidP="00EC7B3A">
      <w:pPr>
        <w:numPr>
          <w:ilvl w:val="0"/>
          <w:numId w:val="18"/>
        </w:num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Machine learning</w:t>
      </w:r>
    </w:p>
    <w:p w14:paraId="50DEFDF1" w14:textId="77777777" w:rsidR="00EC7B3A" w:rsidRDefault="00EC7B3A" w:rsidP="00EC7B3A">
      <w:pPr>
        <w:ind w:left="720"/>
        <w:jc w:val="both"/>
        <w:rPr>
          <w:rFonts w:ascii="Futura Lt BT" w:hAnsi="Futura Lt BT"/>
          <w:sz w:val="28"/>
          <w:lang w:val="en-US"/>
        </w:rPr>
      </w:pPr>
    </w:p>
    <w:p w14:paraId="15C0E796" w14:textId="77777777" w:rsidR="00EC7B3A" w:rsidRDefault="00EC7B3A" w:rsidP="00EC7B3A">
      <w:pPr>
        <w:spacing w:line="288" w:lineRule="auto"/>
        <w:rPr>
          <w:rFonts w:ascii="Futura Lt BT" w:hAnsi="Futura Lt BT"/>
          <w:sz w:val="28"/>
          <w:lang w:val="en-US"/>
        </w:rPr>
      </w:pPr>
    </w:p>
    <w:p w14:paraId="24812196" w14:textId="77777777" w:rsidR="00EC7B3A" w:rsidRDefault="00EC7B3A" w:rsidP="00EC7B3A">
      <w:pPr>
        <w:spacing w:line="288" w:lineRule="auto"/>
        <w:jc w:val="center"/>
        <w:rPr>
          <w:rFonts w:ascii="Futura Lt BT" w:hAnsi="Futura Lt BT"/>
          <w:color w:val="000000"/>
          <w:spacing w:val="60"/>
          <w:sz w:val="32"/>
          <w:lang w:val="en-US"/>
        </w:rPr>
      </w:pPr>
      <w:r>
        <w:rPr>
          <w:rFonts w:ascii="Futura Lt BT" w:hAnsi="Futura Lt BT"/>
          <w:color w:val="000000"/>
          <w:spacing w:val="60"/>
          <w:sz w:val="32"/>
          <w:lang w:val="en-US"/>
        </w:rPr>
        <w:t>LANGUAUGES</w:t>
      </w:r>
    </w:p>
    <w:p w14:paraId="08F244E6" w14:textId="77777777" w:rsidR="00EC7B3A" w:rsidRDefault="00EC7B3A" w:rsidP="00EC7B3A">
      <w:pPr>
        <w:rPr>
          <w:rFonts w:ascii="Futura Lt BT" w:hAnsi="Futura Lt BT"/>
          <w:sz w:val="28"/>
          <w:lang w:val="en-US"/>
        </w:rPr>
      </w:pPr>
    </w:p>
    <w:p w14:paraId="5149D105" w14:textId="42245921" w:rsidR="00EC7B3A" w:rsidRDefault="00FB1504" w:rsidP="00EC7B3A">
      <w:pPr>
        <w:numPr>
          <w:ilvl w:val="0"/>
          <w:numId w:val="18"/>
        </w:num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English</w:t>
      </w:r>
    </w:p>
    <w:p w14:paraId="17E47FC4" w14:textId="424AA847" w:rsidR="00EC7B3A" w:rsidRDefault="00FB1504" w:rsidP="00EC7B3A">
      <w:pPr>
        <w:numPr>
          <w:ilvl w:val="0"/>
          <w:numId w:val="18"/>
        </w:numPr>
        <w:rPr>
          <w:rFonts w:ascii="Futura Lt BT" w:hAnsi="Futura Lt BT"/>
          <w:sz w:val="28"/>
          <w:lang w:val="en-US"/>
        </w:rPr>
      </w:pPr>
      <w:r>
        <w:rPr>
          <w:rFonts w:ascii="Futura Lt BT" w:hAnsi="Futura Lt BT"/>
          <w:sz w:val="28"/>
          <w:lang w:val="en-US"/>
        </w:rPr>
        <w:t>Tamil</w:t>
      </w:r>
    </w:p>
    <w:p w14:paraId="6DB640D6" w14:textId="77777777" w:rsidR="00EC7B3A" w:rsidRPr="00E2664C" w:rsidRDefault="00EC7B3A" w:rsidP="00EC7B3A">
      <w:pPr>
        <w:ind w:left="720"/>
        <w:rPr>
          <w:rFonts w:ascii="Futura Lt BT" w:hAnsi="Futura Lt BT"/>
          <w:sz w:val="28"/>
          <w:lang w:val="en-US"/>
        </w:rPr>
      </w:pPr>
    </w:p>
    <w:p w14:paraId="03E24A3B" w14:textId="77777777" w:rsidR="00464B4B" w:rsidRDefault="00464B4B">
      <w:pPr>
        <w:rPr>
          <w:rFonts w:ascii="Futura Lt BT" w:hAnsi="Futura Lt BT"/>
          <w:sz w:val="28"/>
          <w:lang w:val="en-US"/>
        </w:rPr>
      </w:pPr>
    </w:p>
    <w:sectPr w:rsidR="00464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746" w:bottom="53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8D9E" w14:textId="77777777" w:rsidR="004C16A6" w:rsidRDefault="004C16A6">
      <w:r>
        <w:separator/>
      </w:r>
    </w:p>
  </w:endnote>
  <w:endnote w:type="continuationSeparator" w:id="0">
    <w:p w14:paraId="6EECE683" w14:textId="77777777" w:rsidR="004C16A6" w:rsidRDefault="004C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G Omega">
    <w:altName w:val="Candara"/>
    <w:charset w:val="EE"/>
    <w:family w:val="swiss"/>
    <w:pitch w:val="variable"/>
    <w:sig w:usb0="00000007" w:usb1="00000000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rifa Th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BellCent Add BT">
    <w:altName w:val="Calibri"/>
    <w:charset w:val="00"/>
    <w:family w:val="swiss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E095" w14:textId="77777777" w:rsidR="00FB1504" w:rsidRDefault="00FB1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028C" w14:textId="77777777" w:rsidR="00000000" w:rsidRDefault="00FB1504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22"/>
      </w:rPr>
    </w:pPr>
    <w:r>
      <w:rPr>
        <w:rStyle w:val="PageNumber"/>
        <w:rFonts w:ascii="Univers" w:hAnsi="Univers"/>
        <w:b/>
        <w:color w:val="C0C0C0"/>
        <w:sz w:val="22"/>
      </w:rPr>
      <w:fldChar w:fldCharType="begin"/>
    </w:r>
    <w:r>
      <w:rPr>
        <w:rStyle w:val="PageNumber"/>
        <w:rFonts w:ascii="Univers" w:hAnsi="Univers"/>
        <w:b/>
        <w:color w:val="C0C0C0"/>
        <w:sz w:val="22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22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22"/>
      </w:rPr>
      <w:t>1</w:t>
    </w:r>
    <w:r>
      <w:rPr>
        <w:rStyle w:val="PageNumber"/>
        <w:rFonts w:ascii="Univers" w:hAnsi="Univers"/>
        <w:b/>
        <w:color w:val="C0C0C0"/>
        <w:sz w:val="22"/>
      </w:rPr>
      <w:fldChar w:fldCharType="end"/>
    </w:r>
  </w:p>
  <w:p w14:paraId="00878A48" w14:textId="77777777" w:rsidR="00000000" w:rsidRDefault="00FB150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511D" w14:textId="77777777" w:rsidR="00FB1504" w:rsidRDefault="00FB1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C2DC" w14:textId="77777777" w:rsidR="004C16A6" w:rsidRDefault="004C16A6">
      <w:r>
        <w:separator/>
      </w:r>
    </w:p>
  </w:footnote>
  <w:footnote w:type="continuationSeparator" w:id="0">
    <w:p w14:paraId="58E6DFD0" w14:textId="77777777" w:rsidR="004C16A6" w:rsidRDefault="004C1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A3CE" w14:textId="77777777" w:rsidR="00FB1504" w:rsidRDefault="00FB1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3AA2" w14:textId="77777777" w:rsidR="00000000" w:rsidRDefault="00FB1504">
    <w:pPr>
      <w:pStyle w:val="Header"/>
      <w:tabs>
        <w:tab w:val="clear" w:pos="4536"/>
        <w:tab w:val="center" w:pos="4140"/>
      </w:tabs>
    </w:pPr>
    <w:r>
      <w:rPr>
        <w:noProof/>
      </w:rPr>
      <w:pict w14:anchorId="7F416CAB">
        <v:rect id="_x0000_s1025" style="position:absolute;margin-left:6.55pt;margin-top:-35.85pt;width:11.45pt;height:855pt;z-index:251658240" o:allowincell="f" fillcolor="#ddd" stroked="f"/>
      </w:pict>
    </w:r>
    <w:r>
      <w:rPr>
        <w:noProof/>
      </w:rPr>
      <w:pict w14:anchorId="0BF2DD27">
        <v:rect id="_x0000_s1026" style="position:absolute;margin-left:-36pt;margin-top:-35.35pt;width:36pt;height:855pt;z-index:251657216" o:allowincell="f" fillcolor="#ddd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54E6" w14:textId="77777777" w:rsidR="00FB1504" w:rsidRDefault="00FB1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B466FE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DEE"/>
    <w:multiLevelType w:val="multilevel"/>
    <w:tmpl w:val="9338395C"/>
    <w:lvl w:ilvl="0">
      <w:start w:val="1"/>
      <w:numFmt w:val="bullet"/>
      <w:lvlText w:val=""/>
      <w:lvlJc w:val="left"/>
      <w:pPr>
        <w:tabs>
          <w:tab w:val="num" w:pos="2340"/>
        </w:tabs>
        <w:ind w:left="2187" w:hanging="20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A7A0ED1"/>
    <w:multiLevelType w:val="multilevel"/>
    <w:tmpl w:val="22E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B5263"/>
    <w:multiLevelType w:val="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CB4"/>
    <w:multiLevelType w:val="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4773"/>
    <w:multiLevelType w:val="multilevel"/>
    <w:tmpl w:val="88E06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06B4"/>
    <w:multiLevelType w:val="multilevel"/>
    <w:tmpl w:val="A96E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7A9"/>
    <w:multiLevelType w:val="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43A27"/>
    <w:multiLevelType w:val="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06B3"/>
    <w:multiLevelType w:val="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2261B"/>
    <w:multiLevelType w:val="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59C"/>
    <w:multiLevelType w:val="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A183C00"/>
    <w:multiLevelType w:val="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46373"/>
    <w:multiLevelType w:val="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4448E"/>
    <w:multiLevelType w:val="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97411"/>
    <w:multiLevelType w:val="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90915"/>
    <w:multiLevelType w:val="multilevel"/>
    <w:tmpl w:val="25E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5147D"/>
    <w:multiLevelType w:val="hybridMultilevel"/>
    <w:tmpl w:val="892C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16D1C"/>
    <w:multiLevelType w:val="multilevel"/>
    <w:tmpl w:val="43742B6A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7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DC73F7"/>
    <w:multiLevelType w:val="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8170607">
    <w:abstractNumId w:val="15"/>
  </w:num>
  <w:num w:numId="2" w16cid:durableId="599265474">
    <w:abstractNumId w:val="11"/>
  </w:num>
  <w:num w:numId="3" w16cid:durableId="340013524">
    <w:abstractNumId w:val="12"/>
  </w:num>
  <w:num w:numId="4" w16cid:durableId="1519345608">
    <w:abstractNumId w:val="9"/>
  </w:num>
  <w:num w:numId="5" w16cid:durableId="954678081">
    <w:abstractNumId w:val="8"/>
  </w:num>
  <w:num w:numId="6" w16cid:durableId="1828016780">
    <w:abstractNumId w:val="10"/>
  </w:num>
  <w:num w:numId="7" w16cid:durableId="2142570306">
    <w:abstractNumId w:val="14"/>
  </w:num>
  <w:num w:numId="8" w16cid:durableId="262153205">
    <w:abstractNumId w:val="7"/>
  </w:num>
  <w:num w:numId="9" w16cid:durableId="481194076">
    <w:abstractNumId w:val="3"/>
  </w:num>
  <w:num w:numId="10" w16cid:durableId="1288272992">
    <w:abstractNumId w:val="19"/>
  </w:num>
  <w:num w:numId="11" w16cid:durableId="1415712269">
    <w:abstractNumId w:val="13"/>
  </w:num>
  <w:num w:numId="12" w16cid:durableId="1043821298">
    <w:abstractNumId w:val="0"/>
  </w:num>
  <w:num w:numId="13" w16cid:durableId="1918858837">
    <w:abstractNumId w:val="4"/>
  </w:num>
  <w:num w:numId="14" w16cid:durableId="1589070976">
    <w:abstractNumId w:val="2"/>
  </w:num>
  <w:num w:numId="15" w16cid:durableId="265889482">
    <w:abstractNumId w:val="1"/>
  </w:num>
  <w:num w:numId="16" w16cid:durableId="1271277408">
    <w:abstractNumId w:val="5"/>
  </w:num>
  <w:num w:numId="17" w16cid:durableId="1352341243">
    <w:abstractNumId w:val="6"/>
  </w:num>
  <w:num w:numId="18" w16cid:durableId="1131829377">
    <w:abstractNumId w:val="16"/>
  </w:num>
  <w:num w:numId="19" w16cid:durableId="411127496">
    <w:abstractNumId w:val="18"/>
  </w:num>
  <w:num w:numId="20" w16cid:durableId="484054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64C"/>
    <w:rsid w:val="000C41F1"/>
    <w:rsid w:val="000E57DC"/>
    <w:rsid w:val="001D1933"/>
    <w:rsid w:val="00464B4B"/>
    <w:rsid w:val="004C16A6"/>
    <w:rsid w:val="00565291"/>
    <w:rsid w:val="00753B1D"/>
    <w:rsid w:val="00A70F36"/>
    <w:rsid w:val="00AB3A90"/>
    <w:rsid w:val="00CD5135"/>
    <w:rsid w:val="00DB6ADB"/>
    <w:rsid w:val="00E2664C"/>
    <w:rsid w:val="00EC7B3A"/>
    <w:rsid w:val="00EE1990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86A695D"/>
  <w15:chartTrackingRefBased/>
  <w15:docId w15:val="{63440BB0-2450-4914-91B9-789570F6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Futura Lt BT" w:hAnsi="Futura Lt BT"/>
      <w:color w:val="000000"/>
      <w:spacing w:val="60"/>
      <w:sz w:val="32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G Omega" w:hAnsi="CG Omega"/>
      <w:b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Omega" w:hAnsi="CG Omega"/>
      <w:b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jc w:val="both"/>
    </w:pPr>
    <w:rPr>
      <w:rFonts w:ascii="CG Omega" w:hAnsi="CG Omega"/>
      <w:lang w:val="en-US"/>
    </w:rPr>
  </w:style>
  <w:style w:type="paragraph" w:styleId="BodyText">
    <w:name w:val="Body Text"/>
    <w:basedOn w:val="Normal"/>
    <w:semiHidden/>
    <w:rPr>
      <w:rFonts w:ascii="Lucida Sans Unicode" w:hAnsi="Lucida Sans Unicode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StellaEul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StellaEuler.dot</Template>
  <TotalTime>1</TotalTime>
  <Pages>2</Pages>
  <Words>71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2005-01-30T05:57:00Z</cp:lastPrinted>
  <dcterms:created xsi:type="dcterms:W3CDTF">2023-01-12T15:26:00Z</dcterms:created>
  <dcterms:modified xsi:type="dcterms:W3CDTF">2023-01-12T15:26:00Z</dcterms:modified>
</cp:coreProperties>
</file>