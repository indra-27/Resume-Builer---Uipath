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2B2C" w14:textId="77777777" w:rsidR="00000000" w:rsidRDefault="00540CEC">
      <w:pPr>
        <w:pStyle w:val="Heading1"/>
        <w:spacing w:after="120"/>
        <w:jc w:val="center"/>
        <w:rPr>
          <w:rFonts w:ascii="BakerSignet BT" w:hAnsi="BakerSignet BT"/>
          <w:sz w:val="56"/>
          <w:lang w:val="en-US"/>
        </w:rPr>
      </w:pPr>
      <w:r>
        <w:rPr>
          <w:rFonts w:ascii="BakerSignet BT" w:hAnsi="BakerSignet BT"/>
          <w:noProof/>
          <w:sz w:val="56"/>
          <w:lang w:val="en-US"/>
        </w:rPr>
        <w:pict w14:anchorId="418B652D"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388.8pt;margin-top:-30.65pt;width:105.6pt;height:135pt;z-index:251659264;mso-wrap-style:none">
            <v:textbox style="mso-fit-shape-to-text:t">
              <w:txbxContent>
                <w:p w14:paraId="32DA2C76" w14:textId="0548D3F4" w:rsidR="00540CEC" w:rsidRDefault="001142CE">
                  <w:bookmarkStart w:id="0" w:name="photo"/>
                  <w:bookmarkEnd w:id="0"/>
                  <w:r>
                    <w:pict w14:anchorId="168579FE">
                      <v:shape id="_x0000_i1025" type="#_x0000_t75" style="width:90.6pt;height:90.6pt">
                        <v:imagedata r:id="rId8" o:title="photo8"/>
                      </v:shape>
                    </w:pict>
                  </w:r>
                </w:p>
              </w:txbxContent>
            </v:textbox>
          </v:shape>
        </w:pict>
      </w:r>
      <w:r w:rsidR="001142CE">
        <w:rPr>
          <w:rFonts w:ascii="BakerSignet BT" w:hAnsi="BakerSignet BT"/>
          <w:sz w:val="56"/>
          <w:lang w:val="en-US"/>
        </w:rPr>
        <w:t>Balakrishnan S R</w:t>
      </w:r>
    </w:p>
    <w:p w14:paraId="41B5F147" w14:textId="14DB4AB4" w:rsidR="00021134" w:rsidRDefault="001142CE">
      <w:pPr>
        <w:rPr>
          <w:rFonts w:ascii="Univers" w:hAnsi="Univers"/>
          <w:lang w:val="en-US"/>
        </w:rPr>
      </w:pPr>
      <w:r>
        <w:rPr>
          <w:noProof/>
        </w:rPr>
        <w:pict w14:anchorId="1BB54AEA">
          <v:rect id="_x0000_s2064" style="position:absolute;margin-left:.6pt;margin-top:4.55pt;width:7.2pt;height:7.2pt;z-index:251656192" o:allowincell="f" fillcolor="#36f"/>
        </w:pic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</w:t>
      </w:r>
      <w:r w:rsidR="00021134">
        <w:rPr>
          <w:rFonts w:ascii="Univers" w:hAnsi="Univers"/>
          <w:lang w:val="en-US"/>
        </w:rPr>
        <w:t xml:space="preserve">  </w:t>
      </w:r>
      <w:r>
        <w:rPr>
          <w:rFonts w:ascii="Univers" w:hAnsi="Univers"/>
          <w:lang w:val="en-US"/>
        </w:rPr>
        <w:t>12C, Anna nagar, Chennai</w:t>
      </w:r>
      <w:r>
        <w:rPr>
          <w:rFonts w:ascii="Univers" w:hAnsi="Univers"/>
          <w:lang w:val="en-US"/>
        </w:rPr>
        <w:t xml:space="preserve">  </w:t>
      </w:r>
      <w:r>
        <w:fldChar w:fldCharType="begin" w:fldLock="1"/>
      </w:r>
      <w:r>
        <w:instrText xml:space="preserve">REF </w:instrText>
      </w:r>
      <w:r>
        <w:rPr>
          <w:rFonts w:ascii="Univers" w:hAnsi="Univers"/>
          <w:lang w:val="en-US"/>
        </w:rPr>
        <w:instrText xml:space="preserve"> SHAPE  \* MERGEFORMAT </w:instrText>
      </w:r>
      <w:r>
        <w:fldChar w:fldCharType="separate"/>
      </w:r>
      <w:r>
        <w:fldChar w:fldCharType="end"/>
      </w:r>
      <w:r>
        <w:rPr>
          <w:rFonts w:ascii="Univers" w:hAnsi="Univers"/>
          <w:lang w:val="en-US"/>
        </w:rPr>
        <w:t xml:space="preserve">   </w:t>
      </w:r>
      <w:r w:rsidR="00CC4AFA">
        <w:rPr>
          <w:rFonts w:ascii="Univers" w:hAnsi="Univers"/>
          <w:lang w:val="en-US"/>
        </w:rPr>
        <w:t xml:space="preserve">                                               </w:t>
      </w:r>
    </w:p>
    <w:p w14:paraId="7BF616C4" w14:textId="20C0A55D"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 w14:anchorId="1507A523">
          <v:rect id="_x0000_s2067" style="position:absolute;margin-left:.6pt;margin-top:5.3pt;width:7.2pt;height:7.2pt;z-index:251658240" o:allowincell="f" fillcolor="#36f"/>
        </w:pict>
      </w:r>
      <w:r w:rsidR="00CC4AFA">
        <w:rPr>
          <w:rFonts w:ascii="Univers" w:hAnsi="Univers"/>
          <w:lang w:val="en-US"/>
        </w:rPr>
        <w:t xml:space="preserve">    </w:t>
      </w:r>
      <w:r w:rsidR="001142CE">
        <w:rPr>
          <w:rFonts w:ascii="Univers" w:hAnsi="Univers"/>
          <w:lang w:val="en-US"/>
        </w:rPr>
        <w:t>8457961234</w:t>
      </w:r>
      <w:r w:rsidR="00CC4AFA">
        <w:rPr>
          <w:rFonts w:ascii="Univers" w:hAnsi="Univers"/>
          <w:lang w:val="en-US"/>
        </w:rPr>
        <w:t xml:space="preserve">              </w:t>
      </w:r>
      <w:r w:rsidR="001142CE">
        <w:rPr>
          <w:rFonts w:ascii="Univers" w:hAnsi="Univers"/>
          <w:lang w:val="en-US"/>
        </w:rPr>
        <w:t xml:space="preserve"> </w:t>
      </w:r>
      <w:r w:rsidR="001142CE">
        <w:fldChar w:fldCharType="begin" w:fldLock="1"/>
      </w:r>
      <w:r w:rsidR="001142CE">
        <w:instrText xml:space="preserve">REF </w:instrText>
      </w:r>
      <w:r w:rsidR="001142CE">
        <w:rPr>
          <w:rFonts w:ascii="Univers" w:hAnsi="Univers"/>
          <w:lang w:val="en-US"/>
        </w:rPr>
        <w:instrText xml:space="preserve"> SHAPE  \* MERGEFORMAT </w:instrText>
      </w:r>
      <w:r w:rsidR="001142CE">
        <w:fldChar w:fldCharType="separate"/>
      </w:r>
      <w:r w:rsidR="001142CE">
        <w:fldChar w:fldCharType="end"/>
      </w:r>
      <w:r w:rsidR="00CC4AFA">
        <w:rPr>
          <w:rFonts w:ascii="Univers" w:hAnsi="Univers"/>
          <w:lang w:val="en-US"/>
        </w:rPr>
        <w:t xml:space="preserve">     </w:t>
      </w:r>
      <w:r w:rsidR="001142CE">
        <w:fldChar w:fldCharType="begin" w:fldLock="1"/>
      </w:r>
      <w:r w:rsidR="001142CE">
        <w:instrText xml:space="preserve">REF </w:instrText>
      </w:r>
      <w:r w:rsidR="001142CE">
        <w:rPr>
          <w:rFonts w:ascii="Univers" w:hAnsi="Univers"/>
          <w:lang w:val="en-US"/>
        </w:rPr>
        <w:instrText xml:space="preserve"> SHAPE  \* MERGEFORMAT </w:instrText>
      </w:r>
      <w:r w:rsidR="001142CE">
        <w:fldChar w:fldCharType="separate"/>
      </w:r>
      <w:r w:rsidR="001142CE">
        <w:fldChar w:fldCharType="end"/>
      </w:r>
    </w:p>
    <w:p w14:paraId="2AD46593" w14:textId="3BD5850B" w:rsidR="00000000" w:rsidRDefault="00021134">
      <w:pPr>
        <w:rPr>
          <w:rFonts w:ascii="Univers" w:hAnsi="Univers"/>
          <w:lang w:val="en-US"/>
        </w:rPr>
      </w:pPr>
      <w:r>
        <w:rPr>
          <w:noProof/>
        </w:rPr>
        <w:pict w14:anchorId="6156F70B">
          <v:rect id="_x0000_s2066" style="position:absolute;margin-left:.6pt;margin-top:6.05pt;width:7.2pt;height:7.2pt;z-index:251657216" o:allowincell="f" fillcolor="#36f"/>
        </w:pict>
      </w:r>
      <w:r>
        <w:rPr>
          <w:rFonts w:ascii="Univers" w:hAnsi="Univers"/>
          <w:lang w:val="en-US"/>
        </w:rPr>
        <w:t xml:space="preserve">    </w:t>
      </w:r>
      <w:r w:rsidR="001142CE">
        <w:rPr>
          <w:rFonts w:ascii="Univers" w:hAnsi="Univers"/>
          <w:lang w:val="en-US"/>
        </w:rPr>
        <w:t>balakrish01@gmail.com</w:t>
      </w:r>
    </w:p>
    <w:p w14:paraId="3149825C" w14:textId="77777777" w:rsidR="00547362" w:rsidRDefault="00547362" w:rsidP="00547362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O B J E C T I V E</w:t>
      </w:r>
    </w:p>
    <w:p w14:paraId="6C1AC19C" w14:textId="77777777" w:rsidR="00A009CA" w:rsidRDefault="00A009CA" w:rsidP="00547362">
      <w:pPr>
        <w:jc w:val="center"/>
        <w:rPr>
          <w:rFonts w:ascii="Univers" w:hAnsi="Univers"/>
          <w:spacing w:val="60"/>
          <w:sz w:val="28"/>
          <w:lang w:val="en-US"/>
        </w:rPr>
      </w:pPr>
    </w:p>
    <w:p w14:paraId="598274BB" w14:textId="7500B7E1" w:rsidR="00000000" w:rsidRDefault="001142CE">
      <w:p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To create value for my prospective employer and to the growth of the organization through my dedicated and diligent efforts.</w:t>
      </w:r>
    </w:p>
    <w:p w14:paraId="7CC51BE5" w14:textId="77777777" w:rsidR="00547362" w:rsidRDefault="00547362">
      <w:pPr>
        <w:rPr>
          <w:rFonts w:ascii="Univers" w:hAnsi="Univers"/>
          <w:lang w:val="en-US"/>
        </w:rPr>
      </w:pPr>
    </w:p>
    <w:p w14:paraId="30CC2AF6" w14:textId="77777777" w:rsidR="00000000" w:rsidRDefault="001142CE">
      <w:pPr>
        <w:rPr>
          <w:rFonts w:ascii="Univers" w:hAnsi="Univers"/>
          <w:lang w:val="en-US"/>
        </w:rPr>
      </w:pPr>
    </w:p>
    <w:p w14:paraId="2398E221" w14:textId="77777777" w:rsidR="00000000" w:rsidRDefault="001142CE">
      <w:pPr>
        <w:jc w:val="center"/>
        <w:rPr>
          <w:rFonts w:ascii="Univers" w:hAnsi="Univers"/>
          <w:spacing w:val="60"/>
          <w:sz w:val="28"/>
          <w:lang w:val="en-US"/>
        </w:rPr>
      </w:pPr>
      <w:r>
        <w:rPr>
          <w:rFonts w:ascii="Univers" w:hAnsi="Univers"/>
          <w:spacing w:val="60"/>
          <w:sz w:val="28"/>
          <w:lang w:val="en-US"/>
        </w:rPr>
        <w:t>EDUCATION</w:t>
      </w:r>
    </w:p>
    <w:p w14:paraId="3B27DFC2" w14:textId="77777777" w:rsidR="00000000" w:rsidRDefault="001142CE">
      <w:pPr>
        <w:rPr>
          <w:rFonts w:ascii="Univers" w:hAnsi="Univers"/>
          <w:lang w:val="en-US"/>
        </w:rPr>
      </w:pPr>
    </w:p>
    <w:p w14:paraId="03BFF22B" w14:textId="71340987" w:rsidR="00021134" w:rsidRPr="00021134" w:rsidRDefault="001142CE">
      <w:pPr>
        <w:pStyle w:val="BodyText"/>
        <w:rPr>
          <w:b/>
        </w:rPr>
      </w:pPr>
      <w:r>
        <w:rPr>
          <w:b/>
        </w:rPr>
        <w:t>RAJALAKSHMI ENGINEERING COLLEGE</w:t>
      </w:r>
      <w:r w:rsidR="00547362" w:rsidRPr="00021134">
        <w:rPr>
          <w:b/>
        </w:rPr>
        <w:t xml:space="preserve">, </w:t>
      </w:r>
      <w:r>
        <w:rPr>
          <w:b/>
        </w:rPr>
        <w:t xml:space="preserve">Chennai, </w:t>
      </w:r>
      <w:proofErr w:type="spellStart"/>
      <w:r>
        <w:rPr>
          <w:b/>
        </w:rPr>
        <w:t>Tamilnadu</w:t>
      </w:r>
      <w:proofErr w:type="spellEnd"/>
      <w:r w:rsidR="00547362" w:rsidRPr="00021134">
        <w:rPr>
          <w:b/>
        </w:rPr>
        <w:t xml:space="preserve">          </w:t>
      </w:r>
    </w:p>
    <w:p w14:paraId="75BA032E" w14:textId="4D9264F7" w:rsidR="00CC4AFA" w:rsidRDefault="001142CE">
      <w:pPr>
        <w:pStyle w:val="BodyText"/>
      </w:pPr>
      <w:r>
        <w:t>August 2019- June 2023</w:t>
      </w:r>
    </w:p>
    <w:p w14:paraId="7C18F850" w14:textId="2A4DCFB2" w:rsidR="00000000" w:rsidRDefault="001142CE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>Bachelor of Engineering in Computer Science</w:t>
      </w:r>
    </w:p>
    <w:p w14:paraId="64FB17F6" w14:textId="7ACCF6C5" w:rsidR="00021134" w:rsidRDefault="00021134" w:rsidP="00021134">
      <w:pPr>
        <w:pStyle w:val="BodyText"/>
      </w:pPr>
      <w:r>
        <w:t xml:space="preserve">CGPA: </w:t>
      </w:r>
      <w:r w:rsidR="001142CE">
        <w:t>8.74</w:t>
      </w:r>
    </w:p>
    <w:p w14:paraId="0FD31ECC" w14:textId="77777777" w:rsidR="00CC4AFA" w:rsidRDefault="00CC4AFA">
      <w:pPr>
        <w:rPr>
          <w:rFonts w:ascii="Univers" w:hAnsi="Univers"/>
          <w:b/>
          <w:i/>
          <w:color w:val="000000"/>
          <w:lang w:val="en-US"/>
        </w:rPr>
      </w:pPr>
      <w:r>
        <w:rPr>
          <w:rFonts w:ascii="Univers" w:hAnsi="Univers"/>
          <w:b/>
          <w:i/>
          <w:color w:val="000000"/>
          <w:lang w:val="en-US"/>
        </w:rPr>
        <w:t xml:space="preserve"> </w:t>
      </w:r>
    </w:p>
    <w:p w14:paraId="31513733" w14:textId="77777777" w:rsidR="00CC4AFA" w:rsidRPr="00CC4AFA" w:rsidRDefault="00CC4AFA">
      <w:pPr>
        <w:rPr>
          <w:rFonts w:ascii="Univers" w:hAnsi="Univers"/>
          <w:bCs/>
          <w:iCs/>
          <w:color w:val="000000"/>
          <w:sz w:val="28"/>
          <w:szCs w:val="28"/>
          <w:lang w:val="en-US"/>
        </w:rPr>
      </w:pPr>
      <w:r>
        <w:rPr>
          <w:rFonts w:ascii="Univers" w:hAnsi="Univers"/>
          <w:b/>
          <w:iCs/>
          <w:color w:val="000000"/>
          <w:lang w:val="en-US"/>
        </w:rPr>
        <w:t xml:space="preserve">                                                            </w:t>
      </w:r>
      <w:r>
        <w:rPr>
          <w:rFonts w:ascii="Univers" w:hAnsi="Univers"/>
          <w:bCs/>
          <w:iCs/>
          <w:color w:val="000000"/>
          <w:sz w:val="28"/>
          <w:szCs w:val="28"/>
          <w:lang w:val="en-US"/>
        </w:rPr>
        <w:t>P R O J E C T S</w:t>
      </w:r>
    </w:p>
    <w:p w14:paraId="13BF771F" w14:textId="77777777" w:rsidR="00000000" w:rsidRDefault="001142CE">
      <w:pPr>
        <w:rPr>
          <w:rFonts w:ascii="Univers" w:hAnsi="Univers"/>
          <w:color w:val="000000"/>
          <w:lang w:val="en-US"/>
        </w:rPr>
      </w:pPr>
    </w:p>
    <w:p w14:paraId="3349A0B3" w14:textId="1BE5A8BF" w:rsidR="00000000" w:rsidRDefault="001142CE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proofErr w:type="gramStart"/>
      <w:r>
        <w:rPr>
          <w:rFonts w:ascii="Univers" w:hAnsi="Univers"/>
          <w:color w:val="000000"/>
          <w:lang w:val="en-US"/>
        </w:rPr>
        <w:t>AR(</w:t>
      </w:r>
      <w:proofErr w:type="gramEnd"/>
      <w:r>
        <w:rPr>
          <w:rFonts w:ascii="Univers" w:hAnsi="Univers"/>
          <w:color w:val="000000"/>
          <w:lang w:val="en-US"/>
        </w:rPr>
        <w:t>Augmented reality) Based Application | UNITY, VUFORIA ENGINE, BLENDER</w:t>
      </w:r>
    </w:p>
    <w:p w14:paraId="2AA6D4F6" w14:textId="37627C64" w:rsidR="00992B63" w:rsidRPr="006907D0" w:rsidRDefault="001142CE" w:rsidP="006907D0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AR_ALPHA</w:t>
      </w:r>
    </w:p>
    <w:p w14:paraId="5D44A45A" w14:textId="3C342789" w:rsidR="00CC4AFA" w:rsidRDefault="001142CE" w:rsidP="00CC4AFA">
      <w:pPr>
        <w:numPr>
          <w:ilvl w:val="0"/>
          <w:numId w:val="13"/>
        </w:numPr>
        <w:tabs>
          <w:tab w:val="num" w:pos="2130"/>
        </w:tabs>
        <w:ind w:hanging="880"/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 xml:space="preserve">Travel Accommodation website using </w:t>
      </w:r>
      <w:proofErr w:type="spellStart"/>
      <w:proofErr w:type="gramStart"/>
      <w:r>
        <w:rPr>
          <w:rFonts w:ascii="Univers" w:hAnsi="Univers"/>
          <w:color w:val="000000"/>
          <w:lang w:val="en-US"/>
        </w:rPr>
        <w:t>Html,CSS</w:t>
      </w:r>
      <w:proofErr w:type="gramEnd"/>
      <w:r>
        <w:rPr>
          <w:rFonts w:ascii="Univers" w:hAnsi="Univers"/>
          <w:color w:val="000000"/>
          <w:lang w:val="en-US"/>
        </w:rPr>
        <w:t>,Javascript</w:t>
      </w:r>
      <w:proofErr w:type="spellEnd"/>
      <w:r>
        <w:rPr>
          <w:rFonts w:ascii="Univers" w:hAnsi="Univers"/>
          <w:color w:val="000000"/>
          <w:lang w:val="en-US"/>
        </w:rPr>
        <w:t xml:space="preserve"> and PHP</w:t>
      </w:r>
    </w:p>
    <w:p w14:paraId="2D61F95F" w14:textId="77777777" w:rsidR="00000000" w:rsidRDefault="001142CE" w:rsidP="00CC4AFA">
      <w:pPr>
        <w:pStyle w:val="Heading4"/>
        <w:jc w:val="left"/>
      </w:pPr>
    </w:p>
    <w:p w14:paraId="22A881D6" w14:textId="77777777" w:rsidR="00000000" w:rsidRDefault="001142CE">
      <w:pPr>
        <w:pStyle w:val="Heading4"/>
      </w:pPr>
    </w:p>
    <w:p w14:paraId="3589BDCB" w14:textId="77777777" w:rsidR="00000000" w:rsidRDefault="001142CE">
      <w:pPr>
        <w:pStyle w:val="Heading4"/>
      </w:pPr>
      <w:r>
        <w:t xml:space="preserve">ADDITIONAL SKILLS </w:t>
      </w:r>
    </w:p>
    <w:p w14:paraId="0042E06E" w14:textId="77777777" w:rsidR="00000000" w:rsidRDefault="001142CE">
      <w:pPr>
        <w:rPr>
          <w:rFonts w:ascii="Univers" w:hAnsi="Univers"/>
          <w:lang w:val="en-US"/>
        </w:rPr>
      </w:pPr>
    </w:p>
    <w:p w14:paraId="20A87A9C" w14:textId="77777777" w:rsidR="00000000" w:rsidRDefault="00547362">
      <w:pPr>
        <w:pStyle w:val="Heading7"/>
      </w:pPr>
      <w:r>
        <w:t>SKILLS</w:t>
      </w:r>
    </w:p>
    <w:p w14:paraId="7A74714F" w14:textId="73F336D6" w:rsidR="00000000" w:rsidRDefault="001142CE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Java</w:t>
      </w:r>
    </w:p>
    <w:p w14:paraId="602BEC97" w14:textId="68983333" w:rsidR="00547362" w:rsidRDefault="001142CE" w:rsidP="00547362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Python</w:t>
      </w:r>
    </w:p>
    <w:p w14:paraId="102057AB" w14:textId="6FEE584A" w:rsidR="00992B63" w:rsidRPr="00992B63" w:rsidRDefault="00992B63" w:rsidP="00992B63">
      <w:pPr>
        <w:numPr>
          <w:ilvl w:val="0"/>
          <w:numId w:val="20"/>
        </w:numPr>
        <w:rPr>
          <w:rFonts w:ascii="Univers" w:hAnsi="Univers"/>
          <w:color w:val="000000"/>
          <w:lang w:val="en-US"/>
        </w:rPr>
      </w:pPr>
    </w:p>
    <w:p w14:paraId="43CFE36F" w14:textId="77777777" w:rsidR="00992B63" w:rsidRPr="00992B63" w:rsidRDefault="00992B63" w:rsidP="00992B63">
      <w:pPr>
        <w:ind w:left="720"/>
        <w:rPr>
          <w:rFonts w:ascii="Univers" w:hAnsi="Univers"/>
          <w:color w:val="000000"/>
          <w:lang w:val="en-US"/>
        </w:rPr>
      </w:pPr>
    </w:p>
    <w:p w14:paraId="1954E887" w14:textId="77777777" w:rsidR="00000000" w:rsidRDefault="001142CE">
      <w:pPr>
        <w:ind w:left="360"/>
        <w:rPr>
          <w:rFonts w:ascii="Univers" w:hAnsi="Univers"/>
          <w:color w:val="000000"/>
          <w:lang w:val="en-US"/>
        </w:rPr>
      </w:pPr>
    </w:p>
    <w:p w14:paraId="6969364B" w14:textId="77777777" w:rsidR="00000000" w:rsidRDefault="001142CE">
      <w:pPr>
        <w:pStyle w:val="Heading7"/>
      </w:pPr>
      <w:r>
        <w:t>L</w:t>
      </w:r>
      <w:r>
        <w:t>anguages</w:t>
      </w:r>
    </w:p>
    <w:p w14:paraId="0454BE61" w14:textId="230EF0B1" w:rsidR="00547362" w:rsidRDefault="001142CE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English</w:t>
      </w:r>
    </w:p>
    <w:p w14:paraId="42184EA1" w14:textId="59BFC688" w:rsidR="00547362" w:rsidRDefault="001142CE" w:rsidP="00547362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Tamil</w:t>
      </w:r>
    </w:p>
    <w:p w14:paraId="398D4397" w14:textId="54CD3EB6" w:rsidR="00000000" w:rsidRPr="006907D0" w:rsidRDefault="001142CE" w:rsidP="00A009CA">
      <w:pPr>
        <w:numPr>
          <w:ilvl w:val="0"/>
          <w:numId w:val="21"/>
        </w:numPr>
        <w:rPr>
          <w:rFonts w:ascii="Univers" w:hAnsi="Univers"/>
          <w:color w:val="000000"/>
          <w:lang w:val="en-US"/>
        </w:rPr>
      </w:pPr>
      <w:r>
        <w:rPr>
          <w:rFonts w:ascii="Univers" w:hAnsi="Univers"/>
          <w:color w:val="000000"/>
          <w:lang w:val="en-US"/>
        </w:rPr>
        <w:t>Telugu</w:t>
      </w:r>
    </w:p>
    <w:p w14:paraId="7B66CE2B" w14:textId="77777777" w:rsidR="00992B63" w:rsidRDefault="00992B63" w:rsidP="00A009CA">
      <w:pPr>
        <w:rPr>
          <w:rFonts w:ascii="Univers" w:hAnsi="Univers"/>
          <w:color w:val="000000"/>
          <w:lang w:val="en-US"/>
        </w:rPr>
      </w:pPr>
    </w:p>
    <w:p w14:paraId="3200516A" w14:textId="77777777" w:rsidR="00000000" w:rsidRDefault="001142CE">
      <w:pPr>
        <w:pStyle w:val="Heading8"/>
        <w:rPr>
          <w:spacing w:val="60"/>
        </w:rPr>
      </w:pPr>
      <w:r>
        <w:rPr>
          <w:spacing w:val="60"/>
        </w:rPr>
        <w:t>INTERE</w:t>
      </w:r>
      <w:r>
        <w:rPr>
          <w:spacing w:val="60"/>
        </w:rPr>
        <w:t xml:space="preserve">STS </w:t>
      </w:r>
    </w:p>
    <w:p w14:paraId="51402AD8" w14:textId="77777777" w:rsidR="00000000" w:rsidRDefault="001142CE">
      <w:pPr>
        <w:rPr>
          <w:lang w:val="en-US"/>
        </w:rPr>
      </w:pPr>
    </w:p>
    <w:p w14:paraId="25B88A6B" w14:textId="6F2DDC9A" w:rsidR="00000000" w:rsidRDefault="001142CE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Web Development</w:t>
      </w:r>
    </w:p>
    <w:p w14:paraId="33A2FE91" w14:textId="7CF5DD08" w:rsidR="00547362" w:rsidRDefault="001142CE" w:rsidP="00547362">
      <w:pPr>
        <w:numPr>
          <w:ilvl w:val="0"/>
          <w:numId w:val="23"/>
        </w:numPr>
        <w:rPr>
          <w:rFonts w:ascii="Univers" w:hAnsi="Univers"/>
          <w:lang w:val="en-US"/>
        </w:rPr>
      </w:pPr>
      <w:r>
        <w:rPr>
          <w:rFonts w:ascii="Univers" w:hAnsi="Univers"/>
          <w:lang w:val="en-US"/>
        </w:rPr>
        <w:t>Data Science</w:t>
      </w:r>
    </w:p>
    <w:p w14:paraId="0F0CD666" w14:textId="7CDFDDDE" w:rsidR="00992B63" w:rsidRDefault="001142CE" w:rsidP="00992B63">
      <w:pPr>
        <w:numPr>
          <w:ilvl w:val="0"/>
          <w:numId w:val="23"/>
        </w:numPr>
        <w:rPr>
          <w:rFonts w:ascii="Univers" w:hAnsi="Univers"/>
          <w:lang w:val="en-US"/>
        </w:rPr>
      </w:pPr>
      <w:proofErr w:type="spellStart"/>
      <w:r>
        <w:rPr>
          <w:rFonts w:ascii="Univers" w:hAnsi="Univers"/>
          <w:lang w:val="en-US"/>
        </w:rPr>
        <w:t>Uipath</w:t>
      </w:r>
      <w:proofErr w:type="spellEnd"/>
    </w:p>
    <w:p w14:paraId="7A89B2BC" w14:textId="77777777" w:rsidR="00992B63" w:rsidRDefault="00992B63" w:rsidP="00992B63">
      <w:pPr>
        <w:ind w:left="720"/>
        <w:rPr>
          <w:rFonts w:ascii="Univers" w:hAnsi="Univers"/>
          <w:lang w:val="en-US"/>
        </w:rPr>
      </w:pPr>
    </w:p>
    <w:p w14:paraId="0F9AD288" w14:textId="77777777" w:rsidR="00547362" w:rsidRDefault="00547362" w:rsidP="00547362">
      <w:pPr>
        <w:ind w:left="720"/>
        <w:rPr>
          <w:rFonts w:ascii="Univers" w:hAnsi="Univers"/>
          <w:lang w:val="en-US"/>
        </w:rPr>
      </w:pPr>
    </w:p>
    <w:sectPr w:rsidR="00547362" w:rsidSect="00A46F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7" w:right="746" w:bottom="1417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6F0F7" w14:textId="77777777" w:rsidR="00690DC4" w:rsidRDefault="00690DC4">
      <w:r>
        <w:separator/>
      </w:r>
    </w:p>
  </w:endnote>
  <w:endnote w:type="continuationSeparator" w:id="0">
    <w:p w14:paraId="1A4D1ADB" w14:textId="77777777" w:rsidR="00690DC4" w:rsidRDefault="0069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BakerSigne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B0A06" w14:textId="77777777" w:rsidR="001142CE" w:rsidRDefault="001142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4DDB" w14:textId="77777777" w:rsidR="00000000" w:rsidRDefault="001142CE">
    <w:pPr>
      <w:pStyle w:val="Footer"/>
      <w:framePr w:h="548" w:hRule="exact" w:wrap="auto" w:vAnchor="text" w:hAnchor="margin" w:xAlign="right" w:y="-43"/>
      <w:rPr>
        <w:rStyle w:val="PageNumber"/>
        <w:rFonts w:ascii="Univers" w:hAnsi="Univers"/>
        <w:b/>
        <w:color w:val="C0C0C0"/>
        <w:sz w:val="36"/>
      </w:rPr>
    </w:pPr>
    <w:r>
      <w:rPr>
        <w:rStyle w:val="PageNumber"/>
        <w:rFonts w:ascii="Univers" w:hAnsi="Univers"/>
        <w:b/>
        <w:color w:val="C0C0C0"/>
        <w:sz w:val="36"/>
      </w:rPr>
      <w:fldChar w:fldCharType="begin"/>
    </w:r>
    <w:r>
      <w:rPr>
        <w:rStyle w:val="PageNumber"/>
        <w:rFonts w:ascii="Univers" w:hAnsi="Univers"/>
        <w:b/>
        <w:color w:val="C0C0C0"/>
        <w:sz w:val="36"/>
      </w:rPr>
      <w:instrText xml:space="preserve">PAGE  </w:instrText>
    </w:r>
    <w:r>
      <w:rPr>
        <w:rStyle w:val="PageNumber"/>
        <w:rFonts w:ascii="Univers" w:hAnsi="Univers"/>
        <w:b/>
        <w:color w:val="C0C0C0"/>
        <w:sz w:val="36"/>
      </w:rPr>
      <w:fldChar w:fldCharType="separate"/>
    </w:r>
    <w:r>
      <w:rPr>
        <w:rStyle w:val="PageNumber"/>
        <w:rFonts w:ascii="Univers" w:hAnsi="Univers"/>
        <w:b/>
        <w:noProof/>
        <w:color w:val="C0C0C0"/>
        <w:sz w:val="36"/>
      </w:rPr>
      <w:t>1</w:t>
    </w:r>
    <w:r>
      <w:rPr>
        <w:rStyle w:val="PageNumber"/>
        <w:rFonts w:ascii="Univers" w:hAnsi="Univers"/>
        <w:b/>
        <w:color w:val="C0C0C0"/>
        <w:sz w:val="36"/>
      </w:rPr>
      <w:fldChar w:fldCharType="end"/>
    </w:r>
  </w:p>
  <w:p w14:paraId="1F7897D0" w14:textId="77777777" w:rsidR="00000000" w:rsidRDefault="001142CE">
    <w:pPr>
      <w:pStyle w:val="Footer"/>
      <w:ind w:right="360"/>
    </w:pPr>
    <w:r>
      <w:rPr>
        <w:noProof/>
        <w:sz w:val="20"/>
      </w:rPr>
      <w:pict w14:anchorId="2745910B">
        <v:rect id="_x0000_s1027" style="position:absolute;margin-left:488.45pt;margin-top:5.25pt;width:9pt;height:9pt;z-index:251658752" wrapcoords="-1800 0 -1800 19800 21600 19800 21600 0 -1800 0" o:allowincell="f" o:allowoverlap="f" fillcolor="#36f" stroked="f">
          <w10:anchorlock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4EED7" w14:textId="77777777" w:rsidR="001142CE" w:rsidRDefault="001142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AB860" w14:textId="77777777" w:rsidR="00690DC4" w:rsidRDefault="00690DC4">
      <w:r>
        <w:separator/>
      </w:r>
    </w:p>
  </w:footnote>
  <w:footnote w:type="continuationSeparator" w:id="0">
    <w:p w14:paraId="00CB717D" w14:textId="77777777" w:rsidR="00690DC4" w:rsidRDefault="00690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5885F" w14:textId="77777777" w:rsidR="001142CE" w:rsidRDefault="001142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26BA2" w14:textId="77777777" w:rsidR="00000000" w:rsidRDefault="001142CE">
    <w:pPr>
      <w:pStyle w:val="Header"/>
      <w:tabs>
        <w:tab w:val="clear" w:pos="4536"/>
        <w:tab w:val="center" w:pos="4140"/>
      </w:tabs>
    </w:pPr>
    <w:r>
      <w:rPr>
        <w:noProof/>
        <w:sz w:val="20"/>
      </w:rPr>
      <w:pict w14:anchorId="51F57F9A">
        <v:rect id="_x0000_s1025" style="position:absolute;margin-left:261pt;margin-top:-44.35pt;width:9pt;height:12in;z-index:251657728" o:allowincell="f" fillcolor="silver" stroked="f">
          <v:fill opacity=".5"/>
        </v:rect>
      </w:pict>
    </w:r>
    <w:r>
      <w:rPr>
        <w:noProof/>
        <w:sz w:val="20"/>
      </w:rPr>
      <w:pict w14:anchorId="522D19DA">
        <v:rect id="_x0000_s1026" style="position:absolute;margin-left:234pt;margin-top:-35.35pt;width:9pt;height:12in;z-index:251656704" o:allowincell="f" fillcolor="silver" stroked="f">
          <v:fill opacity=".5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1395" w14:textId="77777777" w:rsidR="001142CE" w:rsidRDefault="001142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18B652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>
        <v:imagedata r:id="rId1" o:title="BD14655_"/>
      </v:shape>
    </w:pict>
  </w:numPicBullet>
  <w:abstractNum w:abstractNumId="0" w15:restartNumberingAfterBreak="0">
    <w:nsid w:val="01D747C3"/>
    <w:multiLevelType w:val="hybridMultilevel"/>
    <w:tmpl w:val="B38E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0D2B5263"/>
    <w:multiLevelType w:val="hybridMultilevel"/>
    <w:tmpl w:val="E47AB3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7955403"/>
    <w:multiLevelType w:val="hybridMultilevel"/>
    <w:tmpl w:val="79C8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250298"/>
    <w:multiLevelType w:val="hybridMultilevel"/>
    <w:tmpl w:val="52FE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2F13727"/>
    <w:multiLevelType w:val="hybridMultilevel"/>
    <w:tmpl w:val="0224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267C17A9"/>
    <w:multiLevelType w:val="hybridMultilevel"/>
    <w:tmpl w:val="E0A0FF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27B04050"/>
    <w:multiLevelType w:val="hybridMultilevel"/>
    <w:tmpl w:val="0640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2B9F3CA5"/>
    <w:multiLevelType w:val="hybridMultilevel"/>
    <w:tmpl w:val="6D30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33643A27"/>
    <w:multiLevelType w:val="hybridMultilevel"/>
    <w:tmpl w:val="5DF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5F66B0A"/>
    <w:multiLevelType w:val="multilevel"/>
    <w:tmpl w:val="52FE54E4"/>
    <w:lvl w:ilvl="0">
      <w:start w:val="1994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65D5D11"/>
    <w:multiLevelType w:val="hybridMultilevel"/>
    <w:tmpl w:val="4EA2F774"/>
    <w:lvl w:ilvl="0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37E206B3"/>
    <w:multiLevelType w:val="hybridMultilevel"/>
    <w:tmpl w:val="55E8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3801492B"/>
    <w:multiLevelType w:val="hybridMultilevel"/>
    <w:tmpl w:val="77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3872261B"/>
    <w:multiLevelType w:val="hybridMultilevel"/>
    <w:tmpl w:val="18B2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4601559C"/>
    <w:multiLevelType w:val="hybridMultilevel"/>
    <w:tmpl w:val="16B2F2A0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A183C00"/>
    <w:multiLevelType w:val="hybridMultilevel"/>
    <w:tmpl w:val="F2B8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54546373"/>
    <w:multiLevelType w:val="hybridMultilevel"/>
    <w:tmpl w:val="FC3C18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5694448E"/>
    <w:multiLevelType w:val="hybridMultilevel"/>
    <w:tmpl w:val="9808E2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5D497411"/>
    <w:multiLevelType w:val="hybridMultilevel"/>
    <w:tmpl w:val="1522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66EF28E5"/>
    <w:multiLevelType w:val="hybridMultilevel"/>
    <w:tmpl w:val="2DFEB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1036EA"/>
    <w:multiLevelType w:val="hybridMultilevel"/>
    <w:tmpl w:val="FDB4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7BB46905"/>
    <w:multiLevelType w:val="multilevel"/>
    <w:tmpl w:val="4246FD6A"/>
    <w:lvl w:ilvl="0">
      <w:start w:val="2000"/>
      <w:numFmt w:val="decimal"/>
      <w:lvlText w:val="%1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30"/>
        </w:tabs>
        <w:ind w:left="2130" w:hanging="213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30"/>
        </w:tabs>
        <w:ind w:left="2130" w:hanging="2130"/>
      </w:pPr>
      <w:rPr>
        <w:rFonts w:hint="default"/>
      </w:rPr>
    </w:lvl>
  </w:abstractNum>
  <w:abstractNum w:abstractNumId="22" w15:restartNumberingAfterBreak="0">
    <w:nsid w:val="7FDC73F7"/>
    <w:multiLevelType w:val="hybridMultilevel"/>
    <w:tmpl w:val="4B58B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205483377">
    <w:abstractNumId w:val="18"/>
  </w:num>
  <w:num w:numId="2" w16cid:durableId="519667265">
    <w:abstractNumId w:val="14"/>
  </w:num>
  <w:num w:numId="3" w16cid:durableId="1452476809">
    <w:abstractNumId w:val="15"/>
  </w:num>
  <w:num w:numId="4" w16cid:durableId="2043285354">
    <w:abstractNumId w:val="11"/>
  </w:num>
  <w:num w:numId="5" w16cid:durableId="417138790">
    <w:abstractNumId w:val="8"/>
  </w:num>
  <w:num w:numId="6" w16cid:durableId="1923875882">
    <w:abstractNumId w:val="13"/>
  </w:num>
  <w:num w:numId="7" w16cid:durableId="1716731238">
    <w:abstractNumId w:val="17"/>
  </w:num>
  <w:num w:numId="8" w16cid:durableId="1071082288">
    <w:abstractNumId w:val="5"/>
  </w:num>
  <w:num w:numId="9" w16cid:durableId="1533806601">
    <w:abstractNumId w:val="1"/>
  </w:num>
  <w:num w:numId="10" w16cid:durableId="2077386769">
    <w:abstractNumId w:val="22"/>
  </w:num>
  <w:num w:numId="11" w16cid:durableId="757403493">
    <w:abstractNumId w:val="16"/>
  </w:num>
  <w:num w:numId="12" w16cid:durableId="1394114017">
    <w:abstractNumId w:val="0"/>
  </w:num>
  <w:num w:numId="13" w16cid:durableId="1730497692">
    <w:abstractNumId w:val="10"/>
  </w:num>
  <w:num w:numId="14" w16cid:durableId="1286960174">
    <w:abstractNumId w:val="9"/>
  </w:num>
  <w:num w:numId="15" w16cid:durableId="1414475042">
    <w:abstractNumId w:val="4"/>
  </w:num>
  <w:num w:numId="16" w16cid:durableId="579364846">
    <w:abstractNumId w:val="3"/>
  </w:num>
  <w:num w:numId="17" w16cid:durableId="1900282340">
    <w:abstractNumId w:val="2"/>
  </w:num>
  <w:num w:numId="18" w16cid:durableId="786392807">
    <w:abstractNumId w:val="21"/>
  </w:num>
  <w:num w:numId="19" w16cid:durableId="1756851951">
    <w:abstractNumId w:val="6"/>
  </w:num>
  <w:num w:numId="20" w16cid:durableId="589509452">
    <w:abstractNumId w:val="20"/>
  </w:num>
  <w:num w:numId="21" w16cid:durableId="726301680">
    <w:abstractNumId w:val="12"/>
  </w:num>
  <w:num w:numId="22" w16cid:durableId="99035216">
    <w:abstractNumId w:val="7"/>
  </w:num>
  <w:num w:numId="23" w16cid:durableId="12318420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oNotHyphenateCaps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4AFA"/>
    <w:rsid w:val="00021134"/>
    <w:rsid w:val="000A5F82"/>
    <w:rsid w:val="001142CE"/>
    <w:rsid w:val="00503162"/>
    <w:rsid w:val="00540CEC"/>
    <w:rsid w:val="00547362"/>
    <w:rsid w:val="006907D0"/>
    <w:rsid w:val="00690DC4"/>
    <w:rsid w:val="006F4683"/>
    <w:rsid w:val="00730BA9"/>
    <w:rsid w:val="009003E7"/>
    <w:rsid w:val="00992B63"/>
    <w:rsid w:val="00A009CA"/>
    <w:rsid w:val="00A15600"/>
    <w:rsid w:val="00A46F32"/>
    <w:rsid w:val="00AA7358"/>
    <w:rsid w:val="00AD486F"/>
    <w:rsid w:val="00B76C42"/>
    <w:rsid w:val="00CC4AFA"/>
    <w:rsid w:val="00E5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118CE90"/>
  <w15:chartTrackingRefBased/>
  <w15:docId w15:val="{D3071B3A-DBC0-46E8-A9B8-806CF273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lang w:val="en-US"/>
    </w:rPr>
  </w:style>
  <w:style w:type="paragraph" w:styleId="Heading3">
    <w:name w:val="heading 3"/>
    <w:basedOn w:val="Normal"/>
    <w:next w:val="Normal"/>
    <w:qFormat/>
    <w:pPr>
      <w:keepNext/>
      <w:ind w:left="3540"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Univers" w:hAnsi="Univers"/>
      <w:spacing w:val="60"/>
      <w:sz w:val="28"/>
      <w:szCs w:val="28"/>
      <w:lang w:val="en-US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Univers" w:hAnsi="Univers"/>
      <w:b/>
      <w:bCs/>
      <w:color w:val="333333"/>
      <w:u w:val="single"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Univers" w:hAnsi="Univers"/>
      <w:b/>
      <w:bCs/>
      <w:color w:val="333333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Univers" w:hAnsi="Univers"/>
      <w:b/>
      <w:bCs/>
      <w:i/>
      <w:iCs/>
      <w:color w:val="333333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Univers" w:hAnsi="Univers"/>
      <w:color w:val="333333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rFonts w:ascii="Univers" w:hAnsi="Univers"/>
      <w:color w:val="3333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ete\Pulpit\Mirek-cv\7marca\2000\BrianJon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C4840-8C0B-4C41-B329-BB47FF7C3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BrianJones.dot</Template>
  <TotalTime>1</TotalTime>
  <Pages>2</Pages>
  <Words>99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Surname CV</vt:lpstr>
    </vt:vector>
  </TitlesOfParts>
  <Company>Felix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Surname CV</dc:title>
  <dc:subject/>
  <dc:creator>Kefir</dc:creator>
  <cp:keywords/>
  <dc:description>this document was prepared using a cv4you.com template</dc:description>
  <cp:lastModifiedBy>Indra Balakrishnan</cp:lastModifiedBy>
  <cp:revision>2</cp:revision>
  <cp:lastPrinted>2004-10-28T23:56:00Z</cp:lastPrinted>
  <dcterms:created xsi:type="dcterms:W3CDTF">2023-03-17T11:05:00Z</dcterms:created>
  <dcterms:modified xsi:type="dcterms:W3CDTF">2023-03-17T11:05:00Z</dcterms:modified>
</cp:coreProperties>
</file>