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8382" w14:textId="77777777"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 w14:anchorId="7464CD5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14:paraId="0DDB1CD4" w14:textId="0DD9B0A9" w:rsidR="00540CEC" w:rsidRDefault="00EA6120">
                  <w:bookmarkStart w:id="0" w:name="photo"/>
                  <w:bookmarkEnd w:id="0"/>
                  <w:r>
                    <w:pict w14:anchorId="6DC862B0">
                      <v:shape id="_x0000_i1025" type="#_x0000_t75" style="width:90pt;height:59.4pt">
                        <v:imagedata r:id="rId8" o:title="photo9"/>
                      </v:shape>
                    </w:pict>
                  </w:r>
                </w:p>
              </w:txbxContent>
            </v:textbox>
          </v:shape>
        </w:pict>
      </w:r>
      <w:r w:rsidR="00EA6120">
        <w:rPr>
          <w:rFonts w:ascii="BakerSignet BT" w:hAnsi="BakerSignet BT"/>
          <w:sz w:val="56"/>
          <w:lang w:val="en-US"/>
        </w:rPr>
        <w:t>Ram V</w:t>
      </w:r>
    </w:p>
    <w:p w14:paraId="2B9AE3C0" w14:textId="15CC4EE0" w:rsidR="00021134" w:rsidRDefault="00EA6120">
      <w:pPr>
        <w:rPr>
          <w:rFonts w:ascii="Univers" w:hAnsi="Univers"/>
          <w:lang w:val="en-US"/>
        </w:rPr>
      </w:pPr>
      <w:r>
        <w:rPr>
          <w:noProof/>
        </w:rPr>
        <w:pict w14:anchorId="5A266E0D"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53D, Ashok nagar, Kaniyakumari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14:paraId="70200833" w14:textId="1A4DE366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0F58D4D9"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EA6120">
        <w:rPr>
          <w:rFonts w:ascii="Univers" w:hAnsi="Univers"/>
          <w:lang w:val="en-US"/>
        </w:rPr>
        <w:t>8754963210</w:t>
      </w:r>
      <w:r w:rsidR="00CC4AFA">
        <w:rPr>
          <w:rFonts w:ascii="Univers" w:hAnsi="Univers"/>
          <w:lang w:val="en-US"/>
        </w:rPr>
        <w:t xml:space="preserve">              </w:t>
      </w:r>
      <w:r w:rsidR="00EA6120">
        <w:rPr>
          <w:rFonts w:ascii="Univers" w:hAnsi="Univers"/>
          <w:lang w:val="en-US"/>
        </w:rPr>
        <w:t xml:space="preserve"> </w:t>
      </w:r>
      <w:r w:rsidR="00EA6120">
        <w:fldChar w:fldCharType="begin" w:fldLock="1"/>
      </w:r>
      <w:r w:rsidR="00EA6120">
        <w:instrText xml:space="preserve">REF </w:instrText>
      </w:r>
      <w:r w:rsidR="00EA6120">
        <w:rPr>
          <w:rFonts w:ascii="Univers" w:hAnsi="Univers"/>
          <w:lang w:val="en-US"/>
        </w:rPr>
        <w:instrText xml:space="preserve"> SHAPE  \* MERGEFORMAT </w:instrText>
      </w:r>
      <w:r w:rsidR="00EA6120">
        <w:fldChar w:fldCharType="separate"/>
      </w:r>
      <w:r w:rsidR="00EA6120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EA6120">
        <w:fldChar w:fldCharType="begin" w:fldLock="1"/>
      </w:r>
      <w:r w:rsidR="00EA6120">
        <w:instrText xml:space="preserve">REF </w:instrText>
      </w:r>
      <w:r w:rsidR="00EA6120">
        <w:rPr>
          <w:rFonts w:ascii="Univers" w:hAnsi="Univers"/>
          <w:lang w:val="en-US"/>
        </w:rPr>
        <w:instrText xml:space="preserve"> SHAPE  \* MERGEFORMAT </w:instrText>
      </w:r>
      <w:r w:rsidR="00EA6120">
        <w:fldChar w:fldCharType="separate"/>
      </w:r>
      <w:r w:rsidR="00EA6120">
        <w:fldChar w:fldCharType="end"/>
      </w:r>
    </w:p>
    <w:p w14:paraId="17E7895C" w14:textId="781B9747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5DEA406D"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EA6120">
        <w:rPr>
          <w:rFonts w:ascii="Univers" w:hAnsi="Univers"/>
          <w:lang w:val="en-US"/>
        </w:rPr>
        <w:t>ramgovindh@gmail.com</w:t>
      </w:r>
    </w:p>
    <w:p w14:paraId="288D5994" w14:textId="77777777"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14:paraId="51B23D5C" w14:textId="77777777"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14:paraId="3DE8CDE9" w14:textId="62103441" w:rsidR="00000000" w:rsidRDefault="00EA6120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To get an opportunity that allows me to showcase my skills and contribute to the company’s growth. </w:t>
      </w:r>
    </w:p>
    <w:p w14:paraId="2730352B" w14:textId="77777777" w:rsidR="00547362" w:rsidRDefault="00547362">
      <w:pPr>
        <w:rPr>
          <w:rFonts w:ascii="Univers" w:hAnsi="Univers"/>
          <w:lang w:val="en-US"/>
        </w:rPr>
      </w:pPr>
    </w:p>
    <w:p w14:paraId="7F747E12" w14:textId="77777777" w:rsidR="00000000" w:rsidRDefault="00EA6120">
      <w:pPr>
        <w:rPr>
          <w:rFonts w:ascii="Univers" w:hAnsi="Univers"/>
          <w:lang w:val="en-US"/>
        </w:rPr>
      </w:pPr>
    </w:p>
    <w:p w14:paraId="3315755F" w14:textId="77777777" w:rsidR="00000000" w:rsidRDefault="00EA6120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14:paraId="594488AA" w14:textId="77777777" w:rsidR="00000000" w:rsidRDefault="00EA6120">
      <w:pPr>
        <w:rPr>
          <w:rFonts w:ascii="Univers" w:hAnsi="Univers"/>
          <w:lang w:val="en-US"/>
        </w:rPr>
      </w:pPr>
    </w:p>
    <w:p w14:paraId="353BC2B7" w14:textId="0DC1BDFC" w:rsidR="00021134" w:rsidRPr="00021134" w:rsidRDefault="00EA6120">
      <w:pPr>
        <w:pStyle w:val="BodyText"/>
        <w:rPr>
          <w:b/>
        </w:rPr>
      </w:pPr>
      <w:r>
        <w:rPr>
          <w:b/>
        </w:rPr>
        <w:t xml:space="preserve">Sri Venkateshwara </w:t>
      </w:r>
      <w:proofErr w:type="spellStart"/>
      <w:r>
        <w:rPr>
          <w:b/>
        </w:rPr>
        <w:t>Engieering</w:t>
      </w:r>
      <w:proofErr w:type="spellEnd"/>
      <w:r>
        <w:rPr>
          <w:b/>
        </w:rPr>
        <w:t xml:space="preserve"> College</w:t>
      </w:r>
      <w:r w:rsidR="00547362" w:rsidRPr="00021134">
        <w:rPr>
          <w:b/>
        </w:rPr>
        <w:t xml:space="preserve">, </w:t>
      </w:r>
      <w:r>
        <w:rPr>
          <w:b/>
        </w:rPr>
        <w:t xml:space="preserve">Chennai,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14:paraId="50A9C1F8" w14:textId="2DA9F7CE" w:rsidR="00CC4AFA" w:rsidRDefault="00EA6120">
      <w:pPr>
        <w:pStyle w:val="BodyText"/>
      </w:pPr>
      <w:r>
        <w:t>August 2018 - March 2022</w:t>
      </w:r>
    </w:p>
    <w:p w14:paraId="1B83189E" w14:textId="1587C9AD" w:rsidR="00000000" w:rsidRDefault="00EA6120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Bachelor of Engineering in Information Technology</w:t>
      </w:r>
    </w:p>
    <w:p w14:paraId="0F5430DB" w14:textId="664E8910" w:rsidR="00021134" w:rsidRDefault="00021134" w:rsidP="00021134">
      <w:pPr>
        <w:pStyle w:val="BodyText"/>
      </w:pPr>
      <w:r>
        <w:t xml:space="preserve">CGPA: </w:t>
      </w:r>
      <w:r w:rsidR="00EA6120">
        <w:t>8.01</w:t>
      </w:r>
    </w:p>
    <w:p w14:paraId="2BE2F1AA" w14:textId="77777777"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14:paraId="3C5DD1C3" w14:textId="77777777"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14:paraId="7644F8DB" w14:textId="77777777" w:rsidR="00000000" w:rsidRDefault="00EA6120">
      <w:pPr>
        <w:rPr>
          <w:rFonts w:ascii="Univers" w:hAnsi="Univers"/>
          <w:color w:val="000000"/>
          <w:lang w:val="en-US"/>
        </w:rPr>
      </w:pPr>
    </w:p>
    <w:p w14:paraId="4F0BF3A7" w14:textId="70F8F948" w:rsidR="00000000" w:rsidRDefault="00EA612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 xml:space="preserve">Student Career </w:t>
      </w:r>
      <w:proofErr w:type="gramStart"/>
      <w:r>
        <w:rPr>
          <w:rFonts w:ascii="Univers" w:hAnsi="Univers"/>
          <w:color w:val="000000"/>
          <w:lang w:val="en-US"/>
        </w:rPr>
        <w:t>And</w:t>
      </w:r>
      <w:proofErr w:type="gramEnd"/>
      <w:r>
        <w:rPr>
          <w:rFonts w:ascii="Univers" w:hAnsi="Univers"/>
          <w:color w:val="000000"/>
          <w:lang w:val="en-US"/>
        </w:rPr>
        <w:t xml:space="preserve"> Personality Prediction Android Application.</w:t>
      </w:r>
    </w:p>
    <w:p w14:paraId="188F1E85" w14:textId="3A5A8541" w:rsidR="00992B63" w:rsidRPr="006907D0" w:rsidRDefault="00EA6120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Disease Prediction Android Application using Machine Learning.</w:t>
      </w:r>
    </w:p>
    <w:p w14:paraId="2161E911" w14:textId="77777777" w:rsidR="00000000" w:rsidRDefault="00EA6120" w:rsidP="00CC4AFA">
      <w:pPr>
        <w:pStyle w:val="Heading4"/>
        <w:jc w:val="left"/>
      </w:pPr>
    </w:p>
    <w:p w14:paraId="4436F8CF" w14:textId="77777777" w:rsidR="00000000" w:rsidRDefault="00EA6120">
      <w:pPr>
        <w:pStyle w:val="Heading4"/>
      </w:pPr>
    </w:p>
    <w:p w14:paraId="0BF3E98E" w14:textId="77777777" w:rsidR="00000000" w:rsidRDefault="00EA6120">
      <w:pPr>
        <w:pStyle w:val="Heading4"/>
      </w:pPr>
      <w:r>
        <w:t xml:space="preserve">ADDITIONAL SKILLS </w:t>
      </w:r>
    </w:p>
    <w:p w14:paraId="2753A396" w14:textId="77777777" w:rsidR="00000000" w:rsidRDefault="00EA6120">
      <w:pPr>
        <w:rPr>
          <w:rFonts w:ascii="Univers" w:hAnsi="Univers"/>
          <w:lang w:val="en-US"/>
        </w:rPr>
      </w:pPr>
    </w:p>
    <w:p w14:paraId="4EB77168" w14:textId="77777777" w:rsidR="00000000" w:rsidRDefault="00547362">
      <w:pPr>
        <w:pStyle w:val="Heading7"/>
      </w:pPr>
      <w:r>
        <w:t>SKILLS</w:t>
      </w:r>
    </w:p>
    <w:p w14:paraId="6E867A4C" w14:textId="483B61D0" w:rsidR="00000000" w:rsidRDefault="00EA6120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Python</w:t>
      </w:r>
    </w:p>
    <w:p w14:paraId="380E9572" w14:textId="5ACAFD54" w:rsidR="00547362" w:rsidRDefault="00EA6120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React</w:t>
      </w:r>
    </w:p>
    <w:p w14:paraId="2287F62E" w14:textId="2560F058" w:rsidR="00992B63" w:rsidRPr="00992B63" w:rsidRDefault="00EA6120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MongoDB</w:t>
      </w:r>
    </w:p>
    <w:p w14:paraId="54FC0C4A" w14:textId="77777777"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14:paraId="64705AF5" w14:textId="77777777" w:rsidR="00000000" w:rsidRDefault="00EA6120">
      <w:pPr>
        <w:ind w:left="360"/>
        <w:rPr>
          <w:rFonts w:ascii="Univers" w:hAnsi="Univers"/>
          <w:color w:val="000000"/>
          <w:lang w:val="en-US"/>
        </w:rPr>
      </w:pPr>
    </w:p>
    <w:p w14:paraId="455E4E4F" w14:textId="77777777" w:rsidR="00000000" w:rsidRDefault="00EA6120">
      <w:pPr>
        <w:pStyle w:val="Heading7"/>
      </w:pPr>
      <w:r>
        <w:t>L</w:t>
      </w:r>
      <w:r>
        <w:t>anguages</w:t>
      </w:r>
    </w:p>
    <w:p w14:paraId="4DEEF65A" w14:textId="50F4EC13" w:rsidR="00547362" w:rsidRDefault="00EA6120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14:paraId="636DC9BD" w14:textId="5A11E23D" w:rsidR="00547362" w:rsidRDefault="00EA6120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14:paraId="2C4E8080" w14:textId="77777777" w:rsidR="00992B63" w:rsidRDefault="00992B63" w:rsidP="00A009CA">
      <w:pPr>
        <w:rPr>
          <w:rFonts w:ascii="Univers" w:hAnsi="Univers"/>
          <w:color w:val="000000"/>
          <w:lang w:val="en-US"/>
        </w:rPr>
      </w:pPr>
    </w:p>
    <w:p w14:paraId="5AA473A8" w14:textId="77777777" w:rsidR="00000000" w:rsidRDefault="00EA6120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14:paraId="71F5E6F8" w14:textId="77777777" w:rsidR="00000000" w:rsidRDefault="00EA6120">
      <w:pPr>
        <w:rPr>
          <w:lang w:val="en-US"/>
        </w:rPr>
      </w:pPr>
    </w:p>
    <w:p w14:paraId="01AAAA5D" w14:textId="03E8B379" w:rsidR="00000000" w:rsidRDefault="00EA6120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Android development</w:t>
      </w:r>
    </w:p>
    <w:p w14:paraId="0B56656A" w14:textId="46D75DBD" w:rsidR="00547362" w:rsidRDefault="00EA6120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Basketball</w:t>
      </w:r>
    </w:p>
    <w:p w14:paraId="3DF67041" w14:textId="77777777" w:rsidR="00992B63" w:rsidRDefault="00992B63" w:rsidP="00992B63">
      <w:pPr>
        <w:ind w:left="720"/>
        <w:rPr>
          <w:rFonts w:ascii="Univers" w:hAnsi="Univers"/>
          <w:lang w:val="en-US"/>
        </w:rPr>
      </w:pPr>
    </w:p>
    <w:p w14:paraId="323D4AA1" w14:textId="77777777"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6474" w14:textId="77777777" w:rsidR="00690DC4" w:rsidRDefault="00690DC4">
      <w:r>
        <w:separator/>
      </w:r>
    </w:p>
  </w:endnote>
  <w:endnote w:type="continuationSeparator" w:id="0">
    <w:p w14:paraId="65A9B8FD" w14:textId="77777777"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6C67" w14:textId="77777777" w:rsidR="00EA6120" w:rsidRDefault="00EA6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2AE2" w14:textId="77777777" w:rsidR="00000000" w:rsidRDefault="00EA6120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14:paraId="7C9D186F" w14:textId="77777777" w:rsidR="00000000" w:rsidRDefault="00EA6120">
    <w:pPr>
      <w:pStyle w:val="Footer"/>
      <w:ind w:right="360"/>
    </w:pPr>
    <w:r>
      <w:rPr>
        <w:noProof/>
        <w:sz w:val="20"/>
      </w:rPr>
      <w:pict w14:anchorId="402CB2FB"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2AE3" w14:textId="77777777" w:rsidR="00EA6120" w:rsidRDefault="00EA6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F9E3" w14:textId="77777777" w:rsidR="00690DC4" w:rsidRDefault="00690DC4">
      <w:r>
        <w:separator/>
      </w:r>
    </w:p>
  </w:footnote>
  <w:footnote w:type="continuationSeparator" w:id="0">
    <w:p w14:paraId="10C1997E" w14:textId="77777777"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5A7F4" w14:textId="77777777" w:rsidR="00EA6120" w:rsidRDefault="00EA6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2393" w14:textId="77777777" w:rsidR="00000000" w:rsidRDefault="00EA6120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 w14:anchorId="51089B7C"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 w14:anchorId="5241C4EE"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9C07" w14:textId="77777777" w:rsidR="00EA6120" w:rsidRDefault="00EA6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464CD5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935556719">
    <w:abstractNumId w:val="18"/>
  </w:num>
  <w:num w:numId="2" w16cid:durableId="792747466">
    <w:abstractNumId w:val="14"/>
  </w:num>
  <w:num w:numId="3" w16cid:durableId="1662268175">
    <w:abstractNumId w:val="15"/>
  </w:num>
  <w:num w:numId="4" w16cid:durableId="23605385">
    <w:abstractNumId w:val="11"/>
  </w:num>
  <w:num w:numId="5" w16cid:durableId="1037655640">
    <w:abstractNumId w:val="8"/>
  </w:num>
  <w:num w:numId="6" w16cid:durableId="780762083">
    <w:abstractNumId w:val="13"/>
  </w:num>
  <w:num w:numId="7" w16cid:durableId="2080400064">
    <w:abstractNumId w:val="17"/>
  </w:num>
  <w:num w:numId="8" w16cid:durableId="757366277">
    <w:abstractNumId w:val="5"/>
  </w:num>
  <w:num w:numId="9" w16cid:durableId="1549797147">
    <w:abstractNumId w:val="1"/>
  </w:num>
  <w:num w:numId="10" w16cid:durableId="1311206381">
    <w:abstractNumId w:val="22"/>
  </w:num>
  <w:num w:numId="11" w16cid:durableId="639653150">
    <w:abstractNumId w:val="16"/>
  </w:num>
  <w:num w:numId="12" w16cid:durableId="843741185">
    <w:abstractNumId w:val="0"/>
  </w:num>
  <w:num w:numId="13" w16cid:durableId="510527183">
    <w:abstractNumId w:val="10"/>
  </w:num>
  <w:num w:numId="14" w16cid:durableId="1738701300">
    <w:abstractNumId w:val="9"/>
  </w:num>
  <w:num w:numId="15" w16cid:durableId="1316448455">
    <w:abstractNumId w:val="4"/>
  </w:num>
  <w:num w:numId="16" w16cid:durableId="2003506094">
    <w:abstractNumId w:val="3"/>
  </w:num>
  <w:num w:numId="17" w16cid:durableId="777217373">
    <w:abstractNumId w:val="2"/>
  </w:num>
  <w:num w:numId="18" w16cid:durableId="1808208151">
    <w:abstractNumId w:val="21"/>
  </w:num>
  <w:num w:numId="19" w16cid:durableId="1224022129">
    <w:abstractNumId w:val="6"/>
  </w:num>
  <w:num w:numId="20" w16cid:durableId="1374815689">
    <w:abstractNumId w:val="20"/>
  </w:num>
  <w:num w:numId="21" w16cid:durableId="587546868">
    <w:abstractNumId w:val="12"/>
  </w:num>
  <w:num w:numId="22" w16cid:durableId="571234852">
    <w:abstractNumId w:val="7"/>
  </w:num>
  <w:num w:numId="23" w16cid:durableId="1500847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B76C42"/>
    <w:rsid w:val="00CC4AFA"/>
    <w:rsid w:val="00E501C7"/>
    <w:rsid w:val="00E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B1491EE"/>
  <w15:chartTrackingRefBased/>
  <w15:docId w15:val="{46576705-C13E-4F6D-BA02-3107E00C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1</TotalTime>
  <Pages>1</Pages>
  <Words>91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2023-03-08T14:36:00Z</dcterms:created>
  <dcterms:modified xsi:type="dcterms:W3CDTF">2023-03-08T14:36:00Z</dcterms:modified>
</cp:coreProperties>
</file>