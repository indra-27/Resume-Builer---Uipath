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B1FD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6EFC856B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4C14FB43" w14:textId="562E17BC" w:rsidR="00540CEC" w:rsidRDefault="005A663C">
                  <w:bookmarkStart w:id="0" w:name="photo"/>
                  <w:bookmarkEnd w:id="0"/>
                  <w:r>
                    <w:pict w14:anchorId="310270A3">
                      <v:shape id="_x0000_i1025" type="#_x0000_t75" style="width:90.6pt;height:60pt">
                        <v:imagedata r:id="rId8" o:title="photo2"/>
                      </v:shape>
                    </w:pict>
                  </w:r>
                </w:p>
              </w:txbxContent>
            </v:textbox>
          </v:shape>
        </w:pict>
      </w:r>
      <w:r w:rsidR="005A663C">
        <w:rPr>
          <w:rFonts w:ascii="BakerSignet BT" w:hAnsi="BakerSignet BT"/>
          <w:sz w:val="56"/>
          <w:lang w:val="en-US"/>
        </w:rPr>
        <w:t>Ashwini S</w:t>
      </w:r>
    </w:p>
    <w:p w14:paraId="1BDDF840" w14:textId="330F87E4" w:rsidR="00021134" w:rsidRDefault="005A663C">
      <w:pPr>
        <w:rPr>
          <w:rFonts w:ascii="Univers" w:hAnsi="Univers"/>
          <w:lang w:val="en-US"/>
        </w:rPr>
      </w:pPr>
      <w:r>
        <w:rPr>
          <w:noProof/>
        </w:rPr>
        <w:pict w14:anchorId="68973D00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23A, Indira Nagar, Mumbai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2D8971B6" w14:textId="167D8FC5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0D0C0ED5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5A663C">
        <w:rPr>
          <w:rFonts w:ascii="Univers" w:hAnsi="Univers"/>
          <w:lang w:val="en-US"/>
        </w:rPr>
        <w:t>7845963210</w:t>
      </w:r>
      <w:r w:rsidR="00CC4AFA">
        <w:rPr>
          <w:rFonts w:ascii="Univers" w:hAnsi="Univers"/>
          <w:lang w:val="en-US"/>
        </w:rPr>
        <w:t xml:space="preserve">              </w:t>
      </w:r>
      <w:r w:rsidR="005A663C">
        <w:rPr>
          <w:rFonts w:ascii="Univers" w:hAnsi="Univers"/>
          <w:lang w:val="en-US"/>
        </w:rPr>
        <w:t xml:space="preserve"> </w:t>
      </w:r>
      <w:r w:rsidR="005A663C">
        <w:fldChar w:fldCharType="begin" w:fldLock="1"/>
      </w:r>
      <w:r w:rsidR="005A663C">
        <w:instrText xml:space="preserve">REF </w:instrText>
      </w:r>
      <w:r w:rsidR="005A663C">
        <w:rPr>
          <w:rFonts w:ascii="Univers" w:hAnsi="Univers"/>
          <w:lang w:val="en-US"/>
        </w:rPr>
        <w:instrText xml:space="preserve"> SHAPE  \* MERGEFORMAT </w:instrText>
      </w:r>
      <w:r w:rsidR="005A663C">
        <w:fldChar w:fldCharType="separate"/>
      </w:r>
      <w:r w:rsidR="005A663C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5A663C">
        <w:fldChar w:fldCharType="begin" w:fldLock="1"/>
      </w:r>
      <w:r w:rsidR="005A663C">
        <w:instrText xml:space="preserve">REF </w:instrText>
      </w:r>
      <w:r w:rsidR="005A663C">
        <w:rPr>
          <w:rFonts w:ascii="Univers" w:hAnsi="Univers"/>
          <w:lang w:val="en-US"/>
        </w:rPr>
        <w:instrText xml:space="preserve"> SHAPE  \* MERGEFORMAT </w:instrText>
      </w:r>
      <w:r w:rsidR="005A663C">
        <w:fldChar w:fldCharType="separate"/>
      </w:r>
      <w:r w:rsidR="005A663C">
        <w:fldChar w:fldCharType="end"/>
      </w:r>
    </w:p>
    <w:p w14:paraId="0CDC3161" w14:textId="35E6F4E8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22A1AF16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5A663C">
        <w:rPr>
          <w:rFonts w:ascii="Univers" w:hAnsi="Univers"/>
          <w:lang w:val="en-US"/>
        </w:rPr>
        <w:t>ashwini23@gmail.com</w:t>
      </w:r>
    </w:p>
    <w:p w14:paraId="765F1D0B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39EA21C9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661F0059" w14:textId="7E429121" w:rsidR="00000000" w:rsidRDefault="005A663C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To work in an </w:t>
      </w:r>
      <w:proofErr w:type="spellStart"/>
      <w:r>
        <w:rPr>
          <w:rFonts w:ascii="Univers" w:hAnsi="Univers"/>
          <w:lang w:val="en-US"/>
        </w:rPr>
        <w:t>organisation</w:t>
      </w:r>
      <w:proofErr w:type="spellEnd"/>
      <w:r>
        <w:rPr>
          <w:rFonts w:ascii="Univers" w:hAnsi="Univers"/>
          <w:lang w:val="en-US"/>
        </w:rPr>
        <w:t xml:space="preserve"> which provides me with ample opportunities to enhance my skills and knowledge along with contributing to the growth of the </w:t>
      </w:r>
      <w:proofErr w:type="spellStart"/>
      <w:r>
        <w:rPr>
          <w:rFonts w:ascii="Univers" w:hAnsi="Univers"/>
          <w:lang w:val="en-US"/>
        </w:rPr>
        <w:t>organisation</w:t>
      </w:r>
      <w:proofErr w:type="spellEnd"/>
      <w:r>
        <w:rPr>
          <w:rFonts w:ascii="Univers" w:hAnsi="Univers"/>
          <w:lang w:val="en-US"/>
        </w:rPr>
        <w:t>.</w:t>
      </w:r>
    </w:p>
    <w:p w14:paraId="4E5D387D" w14:textId="77777777" w:rsidR="00547362" w:rsidRDefault="00547362">
      <w:pPr>
        <w:rPr>
          <w:rFonts w:ascii="Univers" w:hAnsi="Univers"/>
          <w:lang w:val="en-US"/>
        </w:rPr>
      </w:pPr>
    </w:p>
    <w:p w14:paraId="694CEB4D" w14:textId="77777777" w:rsidR="00000000" w:rsidRDefault="005A663C">
      <w:pPr>
        <w:rPr>
          <w:rFonts w:ascii="Univers" w:hAnsi="Univers"/>
          <w:lang w:val="en-US"/>
        </w:rPr>
      </w:pPr>
    </w:p>
    <w:p w14:paraId="46EBC549" w14:textId="77777777" w:rsidR="00000000" w:rsidRDefault="005A663C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5DFC52F7" w14:textId="77777777" w:rsidR="00000000" w:rsidRDefault="005A663C">
      <w:pPr>
        <w:rPr>
          <w:rFonts w:ascii="Univers" w:hAnsi="Univers"/>
          <w:lang w:val="en-US"/>
        </w:rPr>
      </w:pPr>
    </w:p>
    <w:p w14:paraId="3407B894" w14:textId="273BBF5A" w:rsidR="00021134" w:rsidRPr="00021134" w:rsidRDefault="005A663C">
      <w:pPr>
        <w:pStyle w:val="BodyText"/>
        <w:rPr>
          <w:b/>
        </w:rPr>
      </w:pPr>
      <w:r>
        <w:rPr>
          <w:b/>
        </w:rPr>
        <w:t>SSN Engineering College</w:t>
      </w:r>
      <w:r w:rsidR="00547362" w:rsidRPr="00021134">
        <w:rPr>
          <w:b/>
        </w:rPr>
        <w:t xml:space="preserve">, </w:t>
      </w:r>
      <w:r>
        <w:rPr>
          <w:b/>
        </w:rPr>
        <w:t xml:space="preserve">Chennai,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14:paraId="2740E05B" w14:textId="74447A40" w:rsidR="00CC4AFA" w:rsidRDefault="005A663C">
      <w:pPr>
        <w:pStyle w:val="BodyText"/>
      </w:pPr>
      <w:r>
        <w:t>July 2019 - March 2023</w:t>
      </w:r>
    </w:p>
    <w:p w14:paraId="7EEBCDAF" w14:textId="1430F84F" w:rsidR="00000000" w:rsidRDefault="005A663C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Bachelor of Engineering in Bio Medical</w:t>
      </w:r>
    </w:p>
    <w:p w14:paraId="373EAF7B" w14:textId="3E28EC18" w:rsidR="00021134" w:rsidRDefault="00021134" w:rsidP="00021134">
      <w:pPr>
        <w:pStyle w:val="BodyText"/>
      </w:pPr>
      <w:r>
        <w:t xml:space="preserve">CGPA: </w:t>
      </w:r>
      <w:r w:rsidR="005A663C">
        <w:t>8.65</w:t>
      </w:r>
    </w:p>
    <w:p w14:paraId="7ADED3BA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516D82CD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713FD29A" w14:textId="77777777" w:rsidR="00000000" w:rsidRDefault="005A663C">
      <w:pPr>
        <w:rPr>
          <w:rFonts w:ascii="Univers" w:hAnsi="Univers"/>
          <w:color w:val="000000"/>
          <w:lang w:val="en-US"/>
        </w:rPr>
      </w:pPr>
    </w:p>
    <w:p w14:paraId="387F5FDF" w14:textId="1DCB2AD2" w:rsidR="00000000" w:rsidRDefault="005A663C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Cam Shaft Mechanism DIY Ventilator.</w:t>
      </w:r>
    </w:p>
    <w:p w14:paraId="098DC6A8" w14:textId="09266F0A" w:rsidR="00992B63" w:rsidRPr="006907D0" w:rsidRDefault="005A663C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Entrance Temperature Detector for COVID.</w:t>
      </w:r>
    </w:p>
    <w:p w14:paraId="1F0AC9F0" w14:textId="2D45257E" w:rsidR="00CC4AFA" w:rsidRDefault="005A663C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IOT Syringe Infusion Pump.</w:t>
      </w:r>
    </w:p>
    <w:p w14:paraId="7BF1CAC9" w14:textId="77777777" w:rsidR="00000000" w:rsidRDefault="005A663C" w:rsidP="00CC4AFA">
      <w:pPr>
        <w:pStyle w:val="Heading4"/>
        <w:jc w:val="left"/>
      </w:pPr>
    </w:p>
    <w:p w14:paraId="05FD6F9E" w14:textId="77777777" w:rsidR="00000000" w:rsidRDefault="005A663C">
      <w:pPr>
        <w:pStyle w:val="Heading4"/>
      </w:pPr>
    </w:p>
    <w:p w14:paraId="66AFB7C5" w14:textId="77777777" w:rsidR="00000000" w:rsidRDefault="005A663C">
      <w:pPr>
        <w:pStyle w:val="Heading4"/>
      </w:pPr>
      <w:r>
        <w:t xml:space="preserve">ADDITIONAL SKILLS </w:t>
      </w:r>
    </w:p>
    <w:p w14:paraId="7E29E352" w14:textId="77777777" w:rsidR="00000000" w:rsidRDefault="005A663C">
      <w:pPr>
        <w:rPr>
          <w:rFonts w:ascii="Univers" w:hAnsi="Univers"/>
          <w:lang w:val="en-US"/>
        </w:rPr>
      </w:pPr>
    </w:p>
    <w:p w14:paraId="2802AA11" w14:textId="77777777" w:rsidR="00000000" w:rsidRDefault="00547362">
      <w:pPr>
        <w:pStyle w:val="Heading7"/>
      </w:pPr>
      <w:r>
        <w:t>SKILLS</w:t>
      </w:r>
    </w:p>
    <w:p w14:paraId="09430999" w14:textId="226024DD" w:rsidR="00000000" w:rsidRDefault="005A663C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Clinical lab testing.</w:t>
      </w:r>
    </w:p>
    <w:p w14:paraId="6BD3E7A1" w14:textId="620ACBBC" w:rsidR="00547362" w:rsidRDefault="005A663C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Manufacturing</w:t>
      </w:r>
    </w:p>
    <w:p w14:paraId="6C04F16D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14AEE606" w14:textId="77777777" w:rsidR="00000000" w:rsidRDefault="005A663C">
      <w:pPr>
        <w:ind w:left="360"/>
        <w:rPr>
          <w:rFonts w:ascii="Univers" w:hAnsi="Univers"/>
          <w:color w:val="000000"/>
          <w:lang w:val="en-US"/>
        </w:rPr>
      </w:pPr>
    </w:p>
    <w:p w14:paraId="14BB3EBC" w14:textId="77777777" w:rsidR="00000000" w:rsidRDefault="005A663C">
      <w:pPr>
        <w:pStyle w:val="Heading7"/>
      </w:pPr>
      <w:r>
        <w:t>L</w:t>
      </w:r>
      <w:r>
        <w:t>anguages</w:t>
      </w:r>
    </w:p>
    <w:p w14:paraId="6E6281DE" w14:textId="60367429" w:rsidR="00547362" w:rsidRDefault="005A663C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541D1E1A" w14:textId="37D09CEA" w:rsidR="00547362" w:rsidRDefault="005A663C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Hindi</w:t>
      </w:r>
    </w:p>
    <w:p w14:paraId="5C9A4460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253DF49D" w14:textId="77777777" w:rsidR="00000000" w:rsidRDefault="005A663C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54DDE76D" w14:textId="77777777" w:rsidR="00000000" w:rsidRDefault="005A663C">
      <w:pPr>
        <w:rPr>
          <w:lang w:val="en-US"/>
        </w:rPr>
      </w:pPr>
    </w:p>
    <w:p w14:paraId="600429DF" w14:textId="619ED3B1" w:rsidR="00000000" w:rsidRDefault="005A663C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Biomaterials</w:t>
      </w:r>
    </w:p>
    <w:p w14:paraId="1AC731B9" w14:textId="67F8CD81" w:rsidR="00547362" w:rsidRDefault="005A663C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Computational and systems biology</w:t>
      </w:r>
    </w:p>
    <w:p w14:paraId="66CB3449" w14:textId="3C76BFFA" w:rsidR="00992B63" w:rsidRDefault="005A663C" w:rsidP="00992B63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Biomedical instrumentation</w:t>
      </w:r>
    </w:p>
    <w:p w14:paraId="1CA1C98F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05BE4227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3FA1" w14:textId="77777777" w:rsidR="00690DC4" w:rsidRDefault="00690DC4">
      <w:r>
        <w:separator/>
      </w:r>
    </w:p>
  </w:endnote>
  <w:endnote w:type="continuationSeparator" w:id="0">
    <w:p w14:paraId="3E2BE2F6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64EB" w14:textId="77777777" w:rsidR="005A663C" w:rsidRDefault="005A6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4B7A" w14:textId="77777777" w:rsidR="00000000" w:rsidRDefault="005A663C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79A37670" w14:textId="77777777" w:rsidR="00000000" w:rsidRDefault="005A663C">
    <w:pPr>
      <w:pStyle w:val="Footer"/>
      <w:ind w:right="360"/>
    </w:pPr>
    <w:r>
      <w:rPr>
        <w:noProof/>
        <w:sz w:val="20"/>
      </w:rPr>
      <w:pict w14:anchorId="4334650A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35D3" w14:textId="77777777" w:rsidR="005A663C" w:rsidRDefault="005A6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623D" w14:textId="77777777" w:rsidR="00690DC4" w:rsidRDefault="00690DC4">
      <w:r>
        <w:separator/>
      </w:r>
    </w:p>
  </w:footnote>
  <w:footnote w:type="continuationSeparator" w:id="0">
    <w:p w14:paraId="089C4B28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2647" w14:textId="77777777" w:rsidR="005A663C" w:rsidRDefault="005A6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A48C" w14:textId="77777777" w:rsidR="00000000" w:rsidRDefault="005A663C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72036CBF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086FC710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4E98" w14:textId="77777777" w:rsidR="005A663C" w:rsidRDefault="005A6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EFC85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102793656">
    <w:abstractNumId w:val="18"/>
  </w:num>
  <w:num w:numId="2" w16cid:durableId="1602295264">
    <w:abstractNumId w:val="14"/>
  </w:num>
  <w:num w:numId="3" w16cid:durableId="2011834123">
    <w:abstractNumId w:val="15"/>
  </w:num>
  <w:num w:numId="4" w16cid:durableId="201331636">
    <w:abstractNumId w:val="11"/>
  </w:num>
  <w:num w:numId="5" w16cid:durableId="40711208">
    <w:abstractNumId w:val="8"/>
  </w:num>
  <w:num w:numId="6" w16cid:durableId="831681118">
    <w:abstractNumId w:val="13"/>
  </w:num>
  <w:num w:numId="7" w16cid:durableId="1469131864">
    <w:abstractNumId w:val="17"/>
  </w:num>
  <w:num w:numId="8" w16cid:durableId="2011325699">
    <w:abstractNumId w:val="5"/>
  </w:num>
  <w:num w:numId="9" w16cid:durableId="2065837015">
    <w:abstractNumId w:val="1"/>
  </w:num>
  <w:num w:numId="10" w16cid:durableId="232857617">
    <w:abstractNumId w:val="22"/>
  </w:num>
  <w:num w:numId="11" w16cid:durableId="1395619254">
    <w:abstractNumId w:val="16"/>
  </w:num>
  <w:num w:numId="12" w16cid:durableId="313683217">
    <w:abstractNumId w:val="0"/>
  </w:num>
  <w:num w:numId="13" w16cid:durableId="115881014">
    <w:abstractNumId w:val="10"/>
  </w:num>
  <w:num w:numId="14" w16cid:durableId="1236162840">
    <w:abstractNumId w:val="9"/>
  </w:num>
  <w:num w:numId="15" w16cid:durableId="959805370">
    <w:abstractNumId w:val="4"/>
  </w:num>
  <w:num w:numId="16" w16cid:durableId="1991902071">
    <w:abstractNumId w:val="3"/>
  </w:num>
  <w:num w:numId="17" w16cid:durableId="216740839">
    <w:abstractNumId w:val="2"/>
  </w:num>
  <w:num w:numId="18" w16cid:durableId="1559052147">
    <w:abstractNumId w:val="21"/>
  </w:num>
  <w:num w:numId="19" w16cid:durableId="1746535457">
    <w:abstractNumId w:val="6"/>
  </w:num>
  <w:num w:numId="20" w16cid:durableId="203711376">
    <w:abstractNumId w:val="20"/>
  </w:num>
  <w:num w:numId="21" w16cid:durableId="1447844324">
    <w:abstractNumId w:val="12"/>
  </w:num>
  <w:num w:numId="22" w16cid:durableId="1486505762">
    <w:abstractNumId w:val="7"/>
  </w:num>
  <w:num w:numId="23" w16cid:durableId="9159380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5A663C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6CDC293"/>
  <w15:chartTrackingRefBased/>
  <w15:docId w15:val="{AF1D3E42-96D3-4DAA-A072-86128A64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1</Pages>
  <Words>105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2023-03-17T14:07:00Z</dcterms:created>
  <dcterms:modified xsi:type="dcterms:W3CDTF">2023-03-17T14:07:00Z</dcterms:modified>
</cp:coreProperties>
</file>